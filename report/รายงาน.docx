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354F2" w14:textId="162452F4" w:rsidR="00BB27CF" w:rsidRPr="00BB27CF" w:rsidRDefault="00BB27CF" w:rsidP="00BB27CF">
      <w:pPr>
        <w:jc w:val="center"/>
        <w:rPr>
          <w:rFonts w:ascii="Times New Roman" w:eastAsia="Times New Roman" w:hAnsi="Times New Roman" w:cs="Times New Roman"/>
          <w:sz w:val="24"/>
          <w:szCs w:val="24"/>
          <w:lang w:val="en-TH"/>
        </w:rPr>
      </w:pPr>
      <w:r w:rsidRPr="00BB27CF">
        <w:rPr>
          <w:rFonts w:ascii="Times New Roman" w:eastAsia="Times New Roman" w:hAnsi="Times New Roman" w:cs="Times New Roman"/>
          <w:sz w:val="24"/>
          <w:szCs w:val="24"/>
          <w:lang w:val="en-TH"/>
        </w:rPr>
        <w:fldChar w:fldCharType="begin"/>
      </w:r>
      <w:r w:rsidRPr="00BB27CF">
        <w:rPr>
          <w:rFonts w:ascii="Times New Roman" w:eastAsia="Times New Roman" w:hAnsi="Times New Roman" w:cs="Times New Roman"/>
          <w:sz w:val="24"/>
          <w:szCs w:val="24"/>
          <w:lang w:val="en-TH"/>
        </w:rPr>
        <w:instrText xml:space="preserve"> INCLUDEPICTURE "https://www.npru.ac.th/2019/img/Npru-logo.png" \* MERGEFORMATINET </w:instrText>
      </w:r>
      <w:r w:rsidRPr="00BB27CF">
        <w:rPr>
          <w:rFonts w:ascii="Times New Roman" w:eastAsia="Times New Roman" w:hAnsi="Times New Roman" w:cs="Times New Roman"/>
          <w:sz w:val="24"/>
          <w:szCs w:val="24"/>
          <w:lang w:val="en-TH"/>
        </w:rPr>
        <w:fldChar w:fldCharType="separate"/>
      </w:r>
      <w:r w:rsidRPr="00BB27CF">
        <w:rPr>
          <w:rFonts w:ascii="Times New Roman" w:eastAsia="Times New Roman" w:hAnsi="Times New Roman" w:cs="Times New Roman"/>
          <w:noProof/>
          <w:sz w:val="24"/>
          <w:szCs w:val="24"/>
          <w:lang w:val="en-TH"/>
        </w:rPr>
        <w:drawing>
          <wp:inline distT="0" distB="0" distL="0" distR="0" wp14:anchorId="0A8F1E3B" wp14:editId="430240C6">
            <wp:extent cx="1574800" cy="1916070"/>
            <wp:effectExtent l="0" t="0" r="0" b="0"/>
            <wp:docPr id="18" name="Picture 18" descr="Nakhon Pathom Rajabhat University, THAILAND : มหาวิทยาลัยราชภัฏนครปฐ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khon Pathom Rajabhat University, THAILAND : มหาวิทยาลัยราชภัฏนครปฐม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38" cy="19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27CF">
        <w:rPr>
          <w:rFonts w:ascii="Times New Roman" w:eastAsia="Times New Roman" w:hAnsi="Times New Roman" w:cs="Times New Roman"/>
          <w:sz w:val="24"/>
          <w:szCs w:val="24"/>
          <w:lang w:val="en-TH"/>
        </w:rPr>
        <w:fldChar w:fldCharType="end"/>
      </w:r>
    </w:p>
    <w:p w14:paraId="5553B250" w14:textId="77777777" w:rsidR="00480E9E" w:rsidRPr="00BB27CF" w:rsidRDefault="00480E9E" w:rsidP="00BB27CF">
      <w:pPr>
        <w:rPr>
          <w:rFonts w:asciiTheme="majorBidi" w:hAnsiTheme="majorBidi" w:cstheme="majorBidi"/>
        </w:rPr>
      </w:pPr>
    </w:p>
    <w:p w14:paraId="62F8E7CD" w14:textId="77777777" w:rsidR="004342E7" w:rsidRPr="00114857" w:rsidRDefault="004342E7">
      <w:pPr>
        <w:jc w:val="center"/>
        <w:rPr>
          <w:rFonts w:asciiTheme="majorBidi" w:eastAsia="Arial Unicode MS" w:hAnsiTheme="majorBidi" w:cstheme="majorBidi"/>
        </w:rPr>
      </w:pPr>
    </w:p>
    <w:p w14:paraId="03CE5BE1" w14:textId="6282E284" w:rsidR="004342E7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รายงาน</w:t>
      </w:r>
    </w:p>
    <w:p w14:paraId="5238C130" w14:textId="273D862C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การออกแบบโปรแกรมสำหรับร้านชานม</w:t>
      </w:r>
    </w:p>
    <w:p w14:paraId="0166F057" w14:textId="7E510991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</w:p>
    <w:p w14:paraId="05E8F9BD" w14:textId="55C17717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</w:p>
    <w:p w14:paraId="7A02865E" w14:textId="1566F55A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โดย</w:t>
      </w:r>
    </w:p>
    <w:p w14:paraId="77A0D722" w14:textId="0A21DB69" w:rsidR="00BB27CF" w:rsidRPr="00BB27CF" w:rsidRDefault="00BB27CF" w:rsidP="00BB27CF">
      <w:pPr>
        <w:jc w:val="center"/>
        <w:rPr>
          <w:rFonts w:asciiTheme="majorBidi" w:eastAsia="Arial Unicode MS" w:hAnsiTheme="majorBidi" w:cs="Angsana New"/>
          <w:b/>
          <w:bCs/>
          <w:sz w:val="40"/>
          <w:szCs w:val="40"/>
          <w:cs/>
          <w:lang w:val="en-TH"/>
        </w:rPr>
      </w:pPr>
      <w:r w:rsidRPr="00BB27CF">
        <w:rPr>
          <w:rFonts w:asciiTheme="majorBidi" w:eastAsia="Arial Unicode MS" w:hAnsiTheme="majorBidi" w:cs="Angsana New"/>
          <w:b/>
          <w:bCs/>
          <w:sz w:val="40"/>
          <w:szCs w:val="40"/>
          <w:cs/>
        </w:rPr>
        <w:t>นายพงศธร ชมภูนุช</w:t>
      </w:r>
      <w:r>
        <w:rPr>
          <w:rFonts w:asciiTheme="majorBidi" w:eastAsia="Arial Unicode MS" w:hAnsiTheme="majorBidi" w:cs="Angsana New" w:hint="cs"/>
          <w:b/>
          <w:bCs/>
          <w:sz w:val="40"/>
          <w:szCs w:val="40"/>
          <w:cs/>
        </w:rPr>
        <w:t xml:space="preserve"> รหัส </w:t>
      </w:r>
      <w:r w:rsidRPr="00BB27CF">
        <w:rPr>
          <w:rFonts w:asciiTheme="majorBidi" w:eastAsia="Arial Unicode MS" w:hAnsiTheme="majorBidi" w:cs="Angsana New"/>
          <w:b/>
          <w:bCs/>
          <w:sz w:val="40"/>
          <w:szCs w:val="40"/>
          <w:cs/>
        </w:rPr>
        <w:t>634245022</w:t>
      </w:r>
    </w:p>
    <w:p w14:paraId="31FB1F48" w14:textId="06EC89D2" w:rsidR="00480E9E" w:rsidRPr="00114857" w:rsidRDefault="00480E9E" w:rsidP="00BB27CF">
      <w:pPr>
        <w:rPr>
          <w:rFonts w:asciiTheme="majorBidi" w:eastAsia="Arial Unicode MS" w:hAnsiTheme="majorBidi" w:cstheme="majorBidi" w:hint="cs"/>
          <w:b/>
          <w:bCs/>
          <w:sz w:val="40"/>
          <w:szCs w:val="40"/>
          <w:cs/>
        </w:rPr>
      </w:pPr>
    </w:p>
    <w:p w14:paraId="3B700033" w14:textId="77777777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</w:p>
    <w:p w14:paraId="3A4E9335" w14:textId="0FFBAABB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เสนอ</w:t>
      </w:r>
    </w:p>
    <w:p w14:paraId="180DB31D" w14:textId="77777777" w:rsidR="00BB27CF" w:rsidRPr="00BB27CF" w:rsidRDefault="00480E9E" w:rsidP="00BB27CF">
      <w:pPr>
        <w:jc w:val="center"/>
        <w:rPr>
          <w:rFonts w:ascii="inherit" w:eastAsia="Times New Roman" w:hAnsi="inherit" w:cs="Arial"/>
          <w:color w:val="1C1E21"/>
          <w:sz w:val="23"/>
          <w:szCs w:val="23"/>
          <w:lang w:val="en-TH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 xml:space="preserve">อาจารย์ </w:t>
      </w:r>
      <w:proofErr w:type="spellStart"/>
      <w:r w:rsidR="00BB27CF" w:rsidRPr="00BB27CF">
        <w:rPr>
          <w:rFonts w:ascii="inherit" w:eastAsia="Times New Roman" w:hAnsi="inherit" w:cs="Angsana New"/>
          <w:b/>
          <w:bCs/>
          <w:color w:val="1C1E21"/>
          <w:sz w:val="40"/>
          <w:szCs w:val="40"/>
          <w:cs/>
          <w:lang w:val="en-TH"/>
        </w:rPr>
        <w:t>นั</w:t>
      </w:r>
      <w:proofErr w:type="spellEnd"/>
      <w:r w:rsidR="00BB27CF" w:rsidRPr="00BB27CF">
        <w:rPr>
          <w:rFonts w:ascii="inherit" w:eastAsia="Times New Roman" w:hAnsi="inherit" w:cs="Angsana New"/>
          <w:b/>
          <w:bCs/>
          <w:color w:val="1C1E21"/>
          <w:sz w:val="40"/>
          <w:szCs w:val="40"/>
          <w:cs/>
          <w:lang w:val="en-TH"/>
        </w:rPr>
        <w:t>นทิยา หลิมศิโรรัตน์</w:t>
      </w:r>
    </w:p>
    <w:p w14:paraId="609D18DB" w14:textId="77777777" w:rsidR="00BB27CF" w:rsidRPr="00BB27CF" w:rsidRDefault="00BB27CF" w:rsidP="00BB27CF">
      <w:pPr>
        <w:rPr>
          <w:rFonts w:ascii="Arial" w:eastAsia="Times New Roman" w:hAnsi="Arial" w:cs="Arial"/>
          <w:color w:val="1C1E21"/>
          <w:sz w:val="23"/>
          <w:szCs w:val="23"/>
          <w:lang w:val="en-TH"/>
        </w:rPr>
      </w:pPr>
    </w:p>
    <w:p w14:paraId="44D1715E" w14:textId="05CF61AE" w:rsidR="00480E9E" w:rsidRPr="00BB27CF" w:rsidRDefault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  <w:lang w:val="en-TH"/>
        </w:rPr>
      </w:pPr>
    </w:p>
    <w:p w14:paraId="2EA4F771" w14:textId="5577D73E" w:rsidR="00480E9E" w:rsidRPr="00114857" w:rsidRDefault="00480E9E" w:rsidP="00BB27CF">
      <w:pPr>
        <w:rPr>
          <w:rFonts w:asciiTheme="majorBidi" w:eastAsia="Arial Unicode MS" w:hAnsiTheme="majorBidi" w:cstheme="majorBidi" w:hint="cs"/>
          <w:b/>
          <w:bCs/>
          <w:sz w:val="48"/>
          <w:szCs w:val="48"/>
        </w:rPr>
      </w:pPr>
    </w:p>
    <w:p w14:paraId="71895A7C" w14:textId="77777777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8"/>
          <w:szCs w:val="48"/>
        </w:rPr>
      </w:pPr>
    </w:p>
    <w:p w14:paraId="77E30B7C" w14:textId="70691BBF" w:rsidR="00480E9E" w:rsidRPr="00114857" w:rsidRDefault="00480E9E" w:rsidP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รายงานนี้เป็นส่วนหนึ่งของการศึกษาตามหลักสูตรปริญญาบัณฑิต</w:t>
      </w:r>
    </w:p>
    <w:p w14:paraId="5C60F901" w14:textId="7FF4922F" w:rsidR="00480E9E" w:rsidRPr="00114857" w:rsidRDefault="00480E9E" w:rsidP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>สาขาวิทยาการคอมพิวเตอร์</w:t>
      </w:r>
    </w:p>
    <w:p w14:paraId="64991486" w14:textId="6A353BCE" w:rsidR="00480E9E" w:rsidRPr="00114857" w:rsidRDefault="00480E9E" w:rsidP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 xml:space="preserve">ภาคเรียนที่ </w:t>
      </w:r>
      <w:r w:rsidR="00BB27CF">
        <w:rPr>
          <w:rFonts w:asciiTheme="majorBidi" w:eastAsia="Arial Unicode MS" w:hAnsiTheme="majorBidi" w:cstheme="majorBidi"/>
          <w:b/>
          <w:bCs/>
          <w:sz w:val="40"/>
          <w:szCs w:val="40"/>
        </w:rPr>
        <w:t>1</w:t>
      </w: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</w:rPr>
        <w:t xml:space="preserve"> </w:t>
      </w: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t xml:space="preserve">ปีการศึกษา </w:t>
      </w: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</w:rPr>
        <w:t>2564</w:t>
      </w:r>
    </w:p>
    <w:p w14:paraId="05FA62A5" w14:textId="17443B62" w:rsidR="00BB27CF" w:rsidRPr="00BB27CF" w:rsidRDefault="00BB27CF" w:rsidP="00BB27CF">
      <w:pPr>
        <w:jc w:val="center"/>
        <w:rPr>
          <w:rFonts w:asciiTheme="majorBidi" w:eastAsia="Arial Unicode MS" w:hAnsiTheme="majorBidi" w:cs="Angsana New" w:hint="cs"/>
          <w:b/>
          <w:bCs/>
          <w:sz w:val="40"/>
          <w:szCs w:val="40"/>
        </w:rPr>
      </w:pPr>
      <w:r w:rsidRPr="00BB27CF">
        <w:rPr>
          <w:rFonts w:asciiTheme="majorBidi" w:eastAsia="Arial Unicode MS" w:hAnsiTheme="majorBidi" w:cs="Angsana New"/>
          <w:b/>
          <w:bCs/>
          <w:sz w:val="40"/>
          <w:szCs w:val="40"/>
          <w:cs/>
        </w:rPr>
        <w:t>มหาวิทยาลัยราชภัฏนครปฐม</w:t>
      </w:r>
    </w:p>
    <w:p w14:paraId="1505CE64" w14:textId="40C3FEEC" w:rsidR="00480E9E" w:rsidRPr="00114857" w:rsidRDefault="00480E9E" w:rsidP="00480E9E">
      <w:pPr>
        <w:jc w:val="center"/>
        <w:rPr>
          <w:rFonts w:asciiTheme="majorBidi" w:eastAsia="Arial Unicode MS" w:hAnsiTheme="majorBidi" w:cstheme="majorBidi"/>
          <w:b/>
          <w:bCs/>
          <w:sz w:val="40"/>
          <w:szCs w:val="40"/>
        </w:rPr>
      </w:pPr>
      <w:r w:rsidRPr="00114857">
        <w:rPr>
          <w:rFonts w:asciiTheme="majorBidi" w:eastAsia="Arial Unicode MS" w:hAnsiTheme="majorBidi" w:cstheme="majorBidi"/>
          <w:b/>
          <w:bCs/>
          <w:sz w:val="40"/>
          <w:szCs w:val="40"/>
          <w:cs/>
        </w:rPr>
        <w:lastRenderedPageBreak/>
        <w:t>ที่มา</w:t>
      </w:r>
    </w:p>
    <w:p w14:paraId="3A17788E" w14:textId="2D3DDCE1" w:rsidR="00480E9E" w:rsidRPr="00114857" w:rsidRDefault="00480E9E" w:rsidP="00E61321">
      <w:pPr>
        <w:jc w:val="thaiDistribute"/>
        <w:rPr>
          <w:rFonts w:asciiTheme="majorBidi" w:eastAsia="Arial Unicode MS" w:hAnsiTheme="majorBidi" w:cstheme="majorBidi"/>
          <w:cs/>
        </w:rPr>
      </w:pPr>
      <w:r w:rsidRPr="00114857">
        <w:rPr>
          <w:rFonts w:asciiTheme="majorBidi" w:eastAsia="Arial Unicode MS" w:hAnsiTheme="majorBidi" w:cstheme="majorBidi"/>
          <w:cs/>
        </w:rPr>
        <w:tab/>
        <w:t>คลาสที่สร้างเป็นการนำแนวคิดของการขายชานมร้านไข่มุขเพื่อมาสร้างโปรแกรมคอมพิวเตอร์สำหรับการสั่งสินค้า</w:t>
      </w:r>
      <w:r w:rsidR="00E61321" w:rsidRPr="00114857">
        <w:rPr>
          <w:rFonts w:asciiTheme="majorBidi" w:eastAsia="Arial Unicode MS" w:hAnsiTheme="majorBidi" w:cstheme="majorBidi"/>
          <w:cs/>
        </w:rPr>
        <w:t xml:space="preserve"> การคิดราคา การแสดงรายละเอียดของคำสั่งซื้อ และการเช็คสินค้าที่เหลือในคลังสินค้า โดยสามารถสร้างร้านค้าจาก คลาสได้ หลายแบบตาม </w:t>
      </w:r>
      <w:r w:rsidR="00E61321" w:rsidRPr="00114857">
        <w:rPr>
          <w:rFonts w:asciiTheme="majorBidi" w:eastAsia="Arial Unicode MS" w:hAnsiTheme="majorBidi" w:cstheme="majorBidi"/>
        </w:rPr>
        <w:t xml:space="preserve">overloading class </w:t>
      </w:r>
      <w:r w:rsidR="00E61321" w:rsidRPr="00114857">
        <w:rPr>
          <w:rFonts w:asciiTheme="majorBidi" w:eastAsia="Arial Unicode MS" w:hAnsiTheme="majorBidi" w:cstheme="majorBidi"/>
          <w:cs/>
        </w:rPr>
        <w:t>โดยร้านค้าจะมีชื่อร้าน และ ยอดเงินคงเหลือและไม่สามาถเปลี่ยนแปลง ยอดเงินได้จากภายนอก การเรียกใช้งานเป็นการจำลองสถานะการ โดย</w:t>
      </w:r>
      <w:r w:rsidR="00E61321" w:rsidRPr="00114857">
        <w:rPr>
          <w:rFonts w:asciiTheme="majorBidi" w:eastAsia="Arial Unicode MS" w:hAnsiTheme="majorBidi" w:cstheme="majorBidi"/>
        </w:rPr>
        <w:t xml:space="preserve"> </w:t>
      </w:r>
      <w:r w:rsidR="00E61321" w:rsidRPr="00114857">
        <w:rPr>
          <w:rFonts w:asciiTheme="majorBidi" w:eastAsia="Arial Unicode MS" w:hAnsiTheme="majorBidi" w:cstheme="majorBidi"/>
          <w:cs/>
        </w:rPr>
        <w:t>จะมีลูกค้ามาสั่งสินค้า และไม่ต้องทำอะไรกับการสั่งนั้นเพียงป้อนข้อมูลที่ต้องการซื้อและ ร้านค้าจะทำการสร้างและคิดราคา รวมทั้งจำนวนของผงชานม แล้วแก้วของร้านค้าอัตโนมัติ</w:t>
      </w:r>
    </w:p>
    <w:p w14:paraId="72088FA4" w14:textId="77777777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8"/>
          <w:szCs w:val="48"/>
        </w:rPr>
      </w:pPr>
    </w:p>
    <w:p w14:paraId="6F6005F4" w14:textId="77777777" w:rsidR="00480E9E" w:rsidRPr="00114857" w:rsidRDefault="00480E9E">
      <w:pPr>
        <w:jc w:val="center"/>
        <w:rPr>
          <w:rFonts w:asciiTheme="majorBidi" w:eastAsia="Arial Unicode MS" w:hAnsiTheme="majorBidi" w:cstheme="majorBidi"/>
          <w:b/>
          <w:bCs/>
          <w:sz w:val="48"/>
          <w:szCs w:val="48"/>
          <w:cs/>
        </w:rPr>
      </w:pPr>
    </w:p>
    <w:p w14:paraId="0CE11C7D" w14:textId="77777777" w:rsidR="004342E7" w:rsidRPr="00114857" w:rsidRDefault="004342E7">
      <w:pPr>
        <w:rPr>
          <w:rFonts w:asciiTheme="majorBidi" w:hAnsiTheme="majorBidi" w:cstheme="majorBidi"/>
          <w:sz w:val="2"/>
          <w:szCs w:val="2"/>
        </w:rPr>
      </w:pPr>
    </w:p>
    <w:p w14:paraId="330EA7ED" w14:textId="77777777" w:rsidR="004342E7" w:rsidRPr="00114857" w:rsidRDefault="004342E7">
      <w:pPr>
        <w:rPr>
          <w:rFonts w:asciiTheme="majorBidi" w:hAnsiTheme="majorBidi" w:cstheme="majorBidi"/>
          <w:b/>
          <w:bCs/>
          <w:sz w:val="36"/>
          <w:szCs w:val="36"/>
        </w:rPr>
        <w:sectPr w:rsidR="004342E7" w:rsidRPr="00114857" w:rsidSect="00E61321">
          <w:footerReference w:type="even" r:id="rId7"/>
          <w:footerReference w:type="default" r:id="rId8"/>
          <w:pgSz w:w="11906" w:h="16838"/>
          <w:pgMar w:top="1440" w:right="1440" w:bottom="1440" w:left="1440" w:header="1298" w:footer="720" w:gutter="0"/>
          <w:pgNumType w:fmt="thaiLetters" w:start="1"/>
          <w:cols w:space="708"/>
          <w:titlePg/>
          <w:docGrid w:linePitch="435"/>
        </w:sectPr>
      </w:pPr>
    </w:p>
    <w:p w14:paraId="1885F5C4" w14:textId="2585EBE4" w:rsidR="00E61321" w:rsidRPr="000C6D4B" w:rsidRDefault="000C6D4B" w:rsidP="000C6D4B">
      <w:pPr>
        <w:tabs>
          <w:tab w:val="right" w:pos="8280"/>
        </w:tabs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lastRenderedPageBreak/>
        <w:t>C</w:t>
      </w:r>
      <w:r w:rsidR="00E61321" w:rsidRPr="00114857">
        <w:rPr>
          <w:rFonts w:asciiTheme="majorBidi" w:hAnsiTheme="majorBidi" w:cstheme="majorBidi"/>
          <w:b/>
          <w:bCs/>
          <w:sz w:val="44"/>
          <w:szCs w:val="44"/>
        </w:rPr>
        <w:t>lass</w:t>
      </w:r>
      <w:r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4"/>
          <w:szCs w:val="44"/>
        </w:rPr>
        <w:t>MilkTeaStore</w:t>
      </w:r>
      <w:proofErr w:type="spellEnd"/>
    </w:p>
    <w:p w14:paraId="544CF1A2" w14:textId="60BB9755" w:rsidR="004342E7" w:rsidRPr="00114857" w:rsidRDefault="004342E7">
      <w:pPr>
        <w:tabs>
          <w:tab w:val="right" w:pos="8280"/>
        </w:tabs>
        <w:jc w:val="both"/>
        <w:rPr>
          <w:rFonts w:asciiTheme="majorBidi" w:hAnsiTheme="majorBidi" w:cstheme="majorBidi"/>
        </w:rPr>
      </w:pPr>
    </w:p>
    <w:p w14:paraId="21D516B5" w14:textId="27F45C6A" w:rsidR="00E61321" w:rsidRPr="00114857" w:rsidRDefault="00E61321">
      <w:pPr>
        <w:tabs>
          <w:tab w:val="right" w:pos="8280"/>
        </w:tabs>
        <w:jc w:val="both"/>
        <w:rPr>
          <w:rFonts w:asciiTheme="majorBidi" w:hAnsiTheme="majorBidi" w:cstheme="majorBidi"/>
        </w:rPr>
      </w:pPr>
    </w:p>
    <w:p w14:paraId="30B57EF2" w14:textId="648A208D" w:rsidR="00E61321" w:rsidRPr="00114857" w:rsidRDefault="00E61321" w:rsidP="00E61321">
      <w:pPr>
        <w:rPr>
          <w:rFonts w:asciiTheme="majorBidi" w:hAnsiTheme="majorBidi" w:cstheme="majorBidi"/>
        </w:rPr>
      </w:pPr>
      <w:r w:rsidRPr="00114857">
        <w:rPr>
          <w:rFonts w:asciiTheme="majorBidi" w:hAnsiTheme="majorBidi" w:cstheme="majorBidi"/>
          <w:noProof/>
          <w:cs/>
        </w:rPr>
        <w:drawing>
          <wp:anchor distT="0" distB="0" distL="114300" distR="114300" simplePos="0" relativeHeight="251663360" behindDoc="0" locked="0" layoutInCell="1" allowOverlap="1" wp14:anchorId="398CECA9" wp14:editId="3B9ABAB2">
            <wp:simplePos x="0" y="0"/>
            <wp:positionH relativeFrom="column">
              <wp:posOffset>-165100</wp:posOffset>
            </wp:positionH>
            <wp:positionV relativeFrom="paragraph">
              <wp:posOffset>142875</wp:posOffset>
            </wp:positionV>
            <wp:extent cx="6311900" cy="3009265"/>
            <wp:effectExtent l="0" t="0" r="0" b="0"/>
            <wp:wrapThrough wrapText="bothSides">
              <wp:wrapPolygon edited="0">
                <wp:start x="0" y="0"/>
                <wp:lineTo x="0" y="21513"/>
                <wp:lineTo x="21557" y="21513"/>
                <wp:lineTo x="21557" y="0"/>
                <wp:lineTo x="0" y="0"/>
              </wp:wrapPolygon>
            </wp:wrapThrough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85E5F" w14:textId="77777777" w:rsidR="00E61321" w:rsidRPr="00114857" w:rsidRDefault="00E61321" w:rsidP="00E61321">
      <w:pPr>
        <w:tabs>
          <w:tab w:val="right" w:pos="8280"/>
        </w:tabs>
        <w:rPr>
          <w:rFonts w:asciiTheme="majorBidi" w:hAnsiTheme="majorBidi" w:cstheme="majorBidi"/>
        </w:rPr>
      </w:pPr>
    </w:p>
    <w:p w14:paraId="7915A52B" w14:textId="5AC0D6D1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Class </w:t>
      </w:r>
      <w:proofErr w:type="spellStart"/>
      <w:r w:rsidRPr="000C6D4B">
        <w:rPr>
          <w:rFonts w:asciiTheme="majorBidi" w:hAnsiTheme="majorBidi" w:cstheme="majorBidi"/>
          <w:sz w:val="36"/>
          <w:szCs w:val="36"/>
        </w:rPr>
        <w:t>MilkTeaStore</w:t>
      </w:r>
      <w:proofErr w:type="spellEnd"/>
      <w:r w:rsidRPr="000C6D4B">
        <w:rPr>
          <w:rFonts w:asciiTheme="majorBidi" w:hAnsiTheme="majorBidi" w:cstheme="majorBidi"/>
          <w:sz w:val="36"/>
          <w:szCs w:val="36"/>
        </w:rPr>
        <w:t xml:space="preserve"> </w:t>
      </w:r>
      <w:r w:rsidR="000C6D4B">
        <w:rPr>
          <w:rFonts w:asciiTheme="majorBidi" w:hAnsiTheme="majorBidi" w:cstheme="majorBidi" w:hint="cs"/>
          <w:sz w:val="36"/>
          <w:szCs w:val="36"/>
          <w:cs/>
        </w:rPr>
        <w:t xml:space="preserve">คือการทำงานภายในร้าน </w:t>
      </w:r>
      <w:r w:rsidRPr="000C6D4B">
        <w:rPr>
          <w:rFonts w:asciiTheme="majorBidi" w:hAnsiTheme="majorBidi" w:cstheme="majorBidi"/>
          <w:sz w:val="36"/>
          <w:szCs w:val="36"/>
          <w:cs/>
        </w:rPr>
        <w:t xml:space="preserve">โดยจะมี </w:t>
      </w:r>
      <w:r w:rsidRPr="000C6D4B">
        <w:rPr>
          <w:rFonts w:asciiTheme="majorBidi" w:hAnsiTheme="majorBidi" w:cstheme="majorBidi"/>
          <w:sz w:val="36"/>
          <w:szCs w:val="36"/>
        </w:rPr>
        <w:t xml:space="preserve">properties </w:t>
      </w:r>
      <w:r w:rsidRPr="000C6D4B">
        <w:rPr>
          <w:rFonts w:asciiTheme="majorBidi" w:hAnsiTheme="majorBidi" w:cstheme="majorBidi"/>
          <w:sz w:val="36"/>
          <w:szCs w:val="36"/>
          <w:cs/>
        </w:rPr>
        <w:t xml:space="preserve">ทั้งหมด </w:t>
      </w:r>
      <w:r w:rsidRPr="000C6D4B">
        <w:rPr>
          <w:rFonts w:asciiTheme="majorBidi" w:hAnsiTheme="majorBidi" w:cstheme="majorBidi"/>
          <w:sz w:val="36"/>
          <w:szCs w:val="36"/>
        </w:rPr>
        <w:t xml:space="preserve">4 </w:t>
      </w:r>
      <w:r w:rsidRPr="000C6D4B">
        <w:rPr>
          <w:rFonts w:asciiTheme="majorBidi" w:hAnsiTheme="majorBidi" w:cstheme="majorBidi"/>
          <w:sz w:val="36"/>
          <w:szCs w:val="36"/>
          <w:cs/>
        </w:rPr>
        <w:t>ตัว คือ</w:t>
      </w:r>
    </w:p>
    <w:p w14:paraId="4E6E4839" w14:textId="77777777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  <w:cs/>
        </w:rPr>
        <w:t xml:space="preserve">    - เมนู "</w:t>
      </w:r>
      <w:r w:rsidRPr="000C6D4B">
        <w:rPr>
          <w:rFonts w:asciiTheme="majorBidi" w:hAnsiTheme="majorBidi" w:cstheme="majorBidi"/>
          <w:sz w:val="36"/>
          <w:szCs w:val="36"/>
        </w:rPr>
        <w:t>Coco", "Milk", "Matcha", "Chocolate", "Chocolate", "Caramel"</w:t>
      </w:r>
    </w:p>
    <w:p w14:paraId="77D5983B" w14:textId="77777777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  <w:cs/>
        </w:rPr>
        <w:t xml:space="preserve">   - ชื่อสาขา (</w:t>
      </w:r>
      <w:proofErr w:type="spellStart"/>
      <w:r w:rsidRPr="000C6D4B">
        <w:rPr>
          <w:rFonts w:asciiTheme="majorBidi" w:hAnsiTheme="majorBidi" w:cstheme="majorBidi"/>
          <w:sz w:val="36"/>
          <w:szCs w:val="36"/>
        </w:rPr>
        <w:t>branchName</w:t>
      </w:r>
      <w:proofErr w:type="spellEnd"/>
      <w:r w:rsidRPr="000C6D4B">
        <w:rPr>
          <w:rFonts w:asciiTheme="majorBidi" w:hAnsiTheme="majorBidi" w:cstheme="majorBidi"/>
          <w:sz w:val="36"/>
          <w:szCs w:val="36"/>
        </w:rPr>
        <w:t>)</w:t>
      </w:r>
    </w:p>
    <w:p w14:paraId="583E145B" w14:textId="77777777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  <w:cs/>
        </w:rPr>
        <w:t xml:space="preserve">   - ยอดเงินตั้งต้น (</w:t>
      </w:r>
      <w:r w:rsidRPr="000C6D4B">
        <w:rPr>
          <w:rFonts w:asciiTheme="majorBidi" w:hAnsiTheme="majorBidi" w:cstheme="majorBidi"/>
          <w:sz w:val="36"/>
          <w:szCs w:val="36"/>
        </w:rPr>
        <w:t xml:space="preserve">balance) </w:t>
      </w:r>
      <w:r w:rsidRPr="000C6D4B">
        <w:rPr>
          <w:rFonts w:asciiTheme="majorBidi" w:hAnsiTheme="majorBidi" w:cstheme="majorBidi"/>
          <w:sz w:val="36"/>
          <w:szCs w:val="36"/>
          <w:cs/>
        </w:rPr>
        <w:t>เป็น 0</w:t>
      </w:r>
    </w:p>
    <w:p w14:paraId="609FC9E3" w14:textId="77777777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  <w:cs/>
        </w:rPr>
        <w:t xml:space="preserve">   - จำนวนแก้ว (</w:t>
      </w:r>
      <w:r w:rsidRPr="000C6D4B">
        <w:rPr>
          <w:rFonts w:asciiTheme="majorBidi" w:hAnsiTheme="majorBidi" w:cstheme="majorBidi"/>
          <w:sz w:val="36"/>
          <w:szCs w:val="36"/>
        </w:rPr>
        <w:t>glass)</w:t>
      </w:r>
    </w:p>
    <w:p w14:paraId="6D10F9B4" w14:textId="77777777" w:rsidR="00E61321" w:rsidRPr="000C6D4B" w:rsidRDefault="00E61321" w:rsidP="00E61321">
      <w:pPr>
        <w:tabs>
          <w:tab w:val="right" w:pos="8280"/>
        </w:tabs>
        <w:jc w:val="both"/>
        <w:rPr>
          <w:rFonts w:asciiTheme="majorBidi" w:hAnsiTheme="majorBidi" w:cstheme="majorBidi"/>
          <w:sz w:val="36"/>
          <w:szCs w:val="36"/>
          <w:cs/>
          <w:lang w:val="en-TH"/>
        </w:rPr>
      </w:pPr>
      <w:r w:rsidRPr="000C6D4B">
        <w:rPr>
          <w:rFonts w:asciiTheme="majorBidi" w:hAnsiTheme="majorBidi" w:cstheme="majorBidi"/>
          <w:sz w:val="36"/>
          <w:szCs w:val="36"/>
          <w:cs/>
        </w:rPr>
        <w:t xml:space="preserve">   - ผงชานม (</w:t>
      </w:r>
      <w:r w:rsidRPr="000C6D4B">
        <w:rPr>
          <w:rFonts w:asciiTheme="majorBidi" w:hAnsiTheme="majorBidi" w:cstheme="majorBidi"/>
          <w:sz w:val="36"/>
          <w:szCs w:val="36"/>
        </w:rPr>
        <w:t>powder)</w:t>
      </w:r>
    </w:p>
    <w:p w14:paraId="0393974A" w14:textId="501F939A" w:rsidR="00E61321" w:rsidRPr="00114857" w:rsidRDefault="00E61321" w:rsidP="00E61321">
      <w:pPr>
        <w:jc w:val="center"/>
        <w:rPr>
          <w:rFonts w:asciiTheme="majorBidi" w:hAnsiTheme="majorBidi" w:cstheme="majorBidi"/>
        </w:rPr>
      </w:pPr>
    </w:p>
    <w:p w14:paraId="666E4ABE" w14:textId="30364606" w:rsidR="00E61321" w:rsidRPr="00114857" w:rsidRDefault="00E61321" w:rsidP="00E61321">
      <w:pPr>
        <w:rPr>
          <w:rFonts w:asciiTheme="majorBidi" w:hAnsiTheme="majorBidi" w:cstheme="majorBidi"/>
        </w:rPr>
      </w:pPr>
    </w:p>
    <w:p w14:paraId="2D291658" w14:textId="1C4AF05C" w:rsidR="00E61321" w:rsidRPr="00114857" w:rsidRDefault="00E61321" w:rsidP="00E61321">
      <w:pPr>
        <w:rPr>
          <w:rFonts w:asciiTheme="majorBidi" w:hAnsiTheme="majorBidi" w:cstheme="majorBidi"/>
        </w:rPr>
      </w:pPr>
    </w:p>
    <w:p w14:paraId="01F3AA5B" w14:textId="7BDB099F" w:rsidR="00E61321" w:rsidRPr="00114857" w:rsidRDefault="00E61321" w:rsidP="00E61321">
      <w:pPr>
        <w:rPr>
          <w:rFonts w:asciiTheme="majorBidi" w:hAnsiTheme="majorBidi" w:cstheme="majorBidi"/>
        </w:rPr>
      </w:pPr>
    </w:p>
    <w:p w14:paraId="5DA79109" w14:textId="54341C66" w:rsidR="00114857" w:rsidRDefault="00114857" w:rsidP="00E61321">
      <w:pPr>
        <w:rPr>
          <w:rFonts w:asciiTheme="majorBidi" w:hAnsiTheme="majorBidi" w:cstheme="majorBidi"/>
        </w:rPr>
      </w:pPr>
    </w:p>
    <w:p w14:paraId="6E324839" w14:textId="77777777" w:rsidR="000C6D4B" w:rsidRDefault="000C6D4B" w:rsidP="00E61321">
      <w:pPr>
        <w:rPr>
          <w:rFonts w:asciiTheme="majorBidi" w:hAnsiTheme="majorBidi" w:cstheme="majorBidi"/>
        </w:rPr>
      </w:pPr>
    </w:p>
    <w:p w14:paraId="0BF29D37" w14:textId="77777777" w:rsidR="00114857" w:rsidRPr="00114857" w:rsidRDefault="00114857" w:rsidP="00E61321">
      <w:pPr>
        <w:rPr>
          <w:rFonts w:asciiTheme="majorBidi" w:hAnsiTheme="majorBidi" w:cstheme="majorBidi"/>
        </w:rPr>
      </w:pPr>
    </w:p>
    <w:p w14:paraId="020B600A" w14:textId="7209046F" w:rsidR="00114857" w:rsidRDefault="00114857" w:rsidP="00E61321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C6D4B">
        <w:rPr>
          <w:rFonts w:asciiTheme="majorBidi" w:hAnsiTheme="majorBidi" w:cstheme="majorBidi"/>
          <w:b/>
          <w:bCs/>
          <w:sz w:val="40"/>
          <w:szCs w:val="40"/>
        </w:rPr>
        <w:lastRenderedPageBreak/>
        <w:t>Overloading class</w:t>
      </w:r>
    </w:p>
    <w:p w14:paraId="5EFBFEC6" w14:textId="5D3014BF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>สำหรับการสร้าง ร้านค้าในหลากหลายรูแบบ</w:t>
      </w:r>
    </w:p>
    <w:p w14:paraId="385883FE" w14:textId="77777777" w:rsidR="00114857" w:rsidRPr="00114857" w:rsidRDefault="00114857" w:rsidP="00E61321">
      <w:pPr>
        <w:rPr>
          <w:rFonts w:asciiTheme="majorBidi" w:hAnsiTheme="majorBidi" w:cstheme="majorBidi"/>
        </w:rPr>
      </w:pPr>
    </w:p>
    <w:p w14:paraId="04AADE3A" w14:textId="712CFDE7" w:rsidR="00E61321" w:rsidRPr="00114857" w:rsidRDefault="00114857" w:rsidP="00E61321">
      <w:pPr>
        <w:rPr>
          <w:rFonts w:asciiTheme="majorBidi" w:hAnsiTheme="majorBidi" w:cstheme="majorBidi"/>
        </w:rPr>
      </w:pPr>
      <w:r w:rsidRPr="00114857">
        <w:rPr>
          <w:rFonts w:asciiTheme="majorBidi" w:hAnsiTheme="majorBidi" w:cstheme="majorBidi"/>
          <w:noProof/>
        </w:rPr>
        <w:drawing>
          <wp:inline distT="0" distB="0" distL="0" distR="0" wp14:anchorId="66158BFD" wp14:editId="2B7BC6FE">
            <wp:extent cx="5731510" cy="60502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73B5" w14:textId="7313F4CE" w:rsidR="00E61321" w:rsidRPr="00114857" w:rsidRDefault="00E61321" w:rsidP="00E61321">
      <w:pPr>
        <w:rPr>
          <w:rFonts w:asciiTheme="majorBidi" w:hAnsiTheme="majorBidi" w:cstheme="majorBidi"/>
        </w:rPr>
      </w:pPr>
    </w:p>
    <w:p w14:paraId="5FA37C85" w14:textId="7CB6435D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774347BC" w14:textId="6B23E85D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5B96155F" w14:textId="27BEB268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3AB80945" w14:textId="59FCC79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51811C0E" w14:textId="1A09A460" w:rsidR="00114857" w:rsidRPr="000C6D4B" w:rsidRDefault="00114857" w:rsidP="00E61321">
      <w:pPr>
        <w:rPr>
          <w:rFonts w:asciiTheme="majorBidi" w:hAnsiTheme="majorBidi" w:cstheme="majorBidi"/>
          <w:b/>
          <w:bCs/>
          <w:sz w:val="44"/>
          <w:szCs w:val="44"/>
        </w:rPr>
      </w:pPr>
      <w:r w:rsidRPr="000C6D4B">
        <w:rPr>
          <w:rFonts w:asciiTheme="majorBidi" w:hAnsiTheme="majorBidi" w:cstheme="majorBidi"/>
          <w:b/>
          <w:bCs/>
          <w:sz w:val="44"/>
          <w:szCs w:val="44"/>
        </w:rPr>
        <w:lastRenderedPageBreak/>
        <w:t>Getter &amp; Setter method</w:t>
      </w:r>
    </w:p>
    <w:p w14:paraId="7EF3BF7A" w14:textId="69801741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โดยสามารถเรียกใช้จากข้างนอก </w:t>
      </w:r>
      <w:r w:rsidRPr="000C6D4B">
        <w:rPr>
          <w:rFonts w:asciiTheme="majorBidi" w:hAnsiTheme="majorBidi" w:cstheme="majorBidi"/>
          <w:sz w:val="36"/>
          <w:szCs w:val="36"/>
        </w:rPr>
        <w:t xml:space="preserve">class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ได้</w:t>
      </w:r>
    </w:p>
    <w:p w14:paraId="139B1A0F" w14:textId="2FA6E78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386B7299" wp14:editId="6C642C1A">
            <wp:extent cx="5731510" cy="740029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35F4" w14:textId="77777777" w:rsidR="00BB27CF" w:rsidRDefault="00BB27CF" w:rsidP="00E61321">
      <w:pPr>
        <w:rPr>
          <w:rFonts w:asciiTheme="majorBidi" w:hAnsiTheme="majorBidi" w:cstheme="majorBidi"/>
          <w:sz w:val="44"/>
          <w:szCs w:val="44"/>
        </w:rPr>
      </w:pPr>
    </w:p>
    <w:p w14:paraId="71D8FB42" w14:textId="77777777" w:rsidR="000C6D4B" w:rsidRDefault="000C6D4B" w:rsidP="00E61321">
      <w:pPr>
        <w:rPr>
          <w:rFonts w:asciiTheme="majorBidi" w:hAnsiTheme="majorBidi" w:cstheme="majorBidi"/>
          <w:sz w:val="36"/>
          <w:szCs w:val="36"/>
        </w:rPr>
      </w:pPr>
    </w:p>
    <w:p w14:paraId="73A01994" w14:textId="5E22A320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/>
          <w:sz w:val="36"/>
          <w:szCs w:val="36"/>
        </w:rPr>
        <w:lastRenderedPageBreak/>
        <w:t xml:space="preserve">Function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สำหรับแสดงรายละเอีย</w:t>
      </w:r>
      <w:proofErr w:type="spellStart"/>
      <w:r w:rsidRPr="000C6D4B">
        <w:rPr>
          <w:rFonts w:asciiTheme="majorBidi" w:hAnsiTheme="majorBidi" w:cstheme="majorBidi" w:hint="cs"/>
          <w:sz w:val="36"/>
          <w:szCs w:val="36"/>
          <w:cs/>
        </w:rPr>
        <w:t>กข</w:t>
      </w:r>
      <w:proofErr w:type="spellEnd"/>
      <w:r w:rsidRPr="000C6D4B">
        <w:rPr>
          <w:rFonts w:asciiTheme="majorBidi" w:hAnsiTheme="majorBidi" w:cstheme="majorBidi" w:hint="cs"/>
          <w:sz w:val="36"/>
          <w:szCs w:val="36"/>
          <w:cs/>
        </w:rPr>
        <w:t>องร้านค้าและสินค้าคงเหลือในคลัง</w:t>
      </w:r>
    </w:p>
    <w:p w14:paraId="510895D8" w14:textId="742D147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6B142076" wp14:editId="3B101CC9">
            <wp:extent cx="5731510" cy="187706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59EC" w14:textId="1658027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2431ED24" w14:textId="03F80D4B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/>
          <w:sz w:val="36"/>
          <w:szCs w:val="36"/>
        </w:rPr>
        <w:t>Overloading method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 สำหรับการเรียกใช้งานการสั่งซื้อ โดยจะมี ทั้งหมด </w:t>
      </w:r>
      <w:r w:rsidRPr="000C6D4B">
        <w:rPr>
          <w:rFonts w:asciiTheme="majorBidi" w:hAnsiTheme="majorBidi" w:cstheme="majorBidi"/>
          <w:sz w:val="36"/>
          <w:szCs w:val="36"/>
        </w:rPr>
        <w:t xml:space="preserve">4 method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ที่สามารถสั่งได้</w:t>
      </w:r>
    </w:p>
    <w:p w14:paraId="5727E67D" w14:textId="2C2BFDC0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6613DB2A" wp14:editId="18FF5476">
            <wp:extent cx="5731510" cy="5376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8272" w14:textId="77777777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1E92A45" w14:textId="6D4D601E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Function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สำหรับการรับคำสั่งซื้อจากลูกค้าและเช็คว่า เมนูนั้นมีหรือไม่</w:t>
      </w:r>
    </w:p>
    <w:p w14:paraId="0760E5A9" w14:textId="38B7D553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>พร้อมทั้งทำการเช็ค สินค้าคงเหลือ ในคลังหากไม่มีจะแสดงข้อความให้ ลูกค้า หากมีจะทำการ คิดราคาและแสดงข้อมูลของ คำสั่งซื้อนั้น</w:t>
      </w:r>
      <w:r w:rsidR="000C6D4B" w:rsidRPr="000C6D4B">
        <w:rPr>
          <w:rFonts w:asciiTheme="majorBidi" w:hAnsiTheme="majorBidi" w:cstheme="majorBidi" w:hint="cs"/>
          <w:sz w:val="36"/>
          <w:szCs w:val="36"/>
          <w:cs/>
        </w:rPr>
        <w:t xml:space="preserve"> และมีการเช็คว่าลูกค้าใส่ </w:t>
      </w:r>
      <w:r w:rsidR="000C6D4B" w:rsidRPr="000C6D4B">
        <w:rPr>
          <w:rFonts w:asciiTheme="majorBidi" w:hAnsiTheme="majorBidi" w:cstheme="majorBidi"/>
          <w:sz w:val="36"/>
          <w:szCs w:val="36"/>
        </w:rPr>
        <w:t xml:space="preserve">topping </w:t>
      </w:r>
      <w:r w:rsidR="000C6D4B" w:rsidRPr="000C6D4B">
        <w:rPr>
          <w:rFonts w:asciiTheme="majorBidi" w:hAnsiTheme="majorBidi" w:cstheme="majorBidi" w:hint="cs"/>
          <w:sz w:val="36"/>
          <w:szCs w:val="36"/>
          <w:cs/>
        </w:rPr>
        <w:t xml:space="preserve">เพิ่มหรือไม่ หากเพิ่มจะทำการคิดเงินเพิ่ม </w:t>
      </w:r>
      <w:r w:rsidR="000C6D4B" w:rsidRPr="000C6D4B">
        <w:rPr>
          <w:rFonts w:asciiTheme="majorBidi" w:hAnsiTheme="majorBidi" w:cstheme="majorBidi"/>
          <w:sz w:val="36"/>
          <w:szCs w:val="36"/>
        </w:rPr>
        <w:t xml:space="preserve">5 </w:t>
      </w:r>
      <w:r w:rsidR="000C6D4B" w:rsidRPr="000C6D4B">
        <w:rPr>
          <w:rFonts w:asciiTheme="majorBidi" w:hAnsiTheme="majorBidi" w:cstheme="majorBidi" w:hint="cs"/>
          <w:sz w:val="36"/>
          <w:szCs w:val="36"/>
          <w:cs/>
        </w:rPr>
        <w:t>บาท</w:t>
      </w:r>
    </w:p>
    <w:p w14:paraId="7F7F9170" w14:textId="77777777" w:rsidR="000C6D4B" w:rsidRPr="00114857" w:rsidRDefault="000C6D4B" w:rsidP="00E61321">
      <w:pPr>
        <w:rPr>
          <w:rFonts w:asciiTheme="majorBidi" w:hAnsiTheme="majorBidi" w:cstheme="majorBidi"/>
          <w:cs/>
        </w:rPr>
      </w:pPr>
    </w:p>
    <w:p w14:paraId="3699E0EF" w14:textId="7B78279C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0AEC3B78" wp14:editId="411E88D9">
            <wp:extent cx="5731510" cy="513651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9517" w14:textId="1E1F89EF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3AFB5CA2" w14:textId="581D7F47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7EA8AB1E" w14:textId="27B9A66B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75931C6D" w14:textId="27B66FBE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0BD23F86" w14:textId="1BDBA28B" w:rsidR="00114857" w:rsidRPr="000C6D4B" w:rsidRDefault="00114857" w:rsidP="00E61321">
      <w:pPr>
        <w:rPr>
          <w:rFonts w:asciiTheme="majorBidi" w:hAnsiTheme="majorBidi" w:cstheme="majorBidi"/>
        </w:rPr>
      </w:pPr>
    </w:p>
    <w:p w14:paraId="53F75E13" w14:textId="0B44A142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lastRenderedPageBreak/>
        <w:t>ทำการเช็คว่าเมนูที่ลูกค้าสั่งมามีหรือไม่ หากไม่มี จะทำการแจ้งลูกค้า</w:t>
      </w:r>
    </w:p>
    <w:p w14:paraId="62EB1773" w14:textId="2A3EEF36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>และทำการเรียกการคิดเงินและเก็บเงินจากลูกค้า รวมทั้งการใช้สินค้าในคลัง</w:t>
      </w:r>
    </w:p>
    <w:p w14:paraId="4B6BC2F5" w14:textId="62B48211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พร้อมทั้งแสดงรายละเอียดของ </w:t>
      </w:r>
      <w:r w:rsidRPr="000C6D4B">
        <w:rPr>
          <w:rFonts w:asciiTheme="majorBidi" w:hAnsiTheme="majorBidi" w:cstheme="majorBidi"/>
          <w:sz w:val="36"/>
          <w:szCs w:val="36"/>
        </w:rPr>
        <w:t xml:space="preserve">order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จากการเรียก </w:t>
      </w:r>
      <w:r w:rsidRPr="000C6D4B">
        <w:rPr>
          <w:rFonts w:asciiTheme="majorBidi" w:hAnsiTheme="majorBidi" w:cstheme="majorBidi"/>
          <w:sz w:val="36"/>
          <w:szCs w:val="36"/>
        </w:rPr>
        <w:t xml:space="preserve">method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เดียว</w:t>
      </w:r>
    </w:p>
    <w:p w14:paraId="41EEAC87" w14:textId="77777777" w:rsidR="000C6D4B" w:rsidRPr="000C6D4B" w:rsidRDefault="000C6D4B" w:rsidP="00E61321">
      <w:pPr>
        <w:rPr>
          <w:rFonts w:asciiTheme="majorBidi" w:hAnsiTheme="majorBidi" w:cstheme="majorBidi"/>
          <w:cs/>
        </w:rPr>
      </w:pPr>
    </w:p>
    <w:p w14:paraId="091C557E" w14:textId="1E0F71BA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10E5CED6" wp14:editId="205F14BF">
            <wp:extent cx="5731510" cy="48679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7" w14:textId="24C904ED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4ECEB59D" w14:textId="6B1A26BE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654D37A4" w14:textId="5E5C68B7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1A2A2207" w14:textId="5D682F7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00F11E81" w14:textId="3D2BF888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5AEA3FB0" w14:textId="679A36C6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4720F9D9" w14:textId="571DCB34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2D096DC6" w14:textId="77777777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5C29006A" w14:textId="12029890" w:rsidR="00114857" w:rsidRPr="000C6D4B" w:rsidRDefault="00114857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Function </w:t>
      </w:r>
      <w:proofErr w:type="gramStart"/>
      <w:r w:rsidRPr="000C6D4B">
        <w:rPr>
          <w:rFonts w:asciiTheme="majorBidi" w:hAnsiTheme="majorBidi" w:cstheme="majorBidi"/>
          <w:sz w:val="36"/>
          <w:szCs w:val="36"/>
        </w:rPr>
        <w:t>make(</w:t>
      </w:r>
      <w:proofErr w:type="gramEnd"/>
      <w:r w:rsidRPr="000C6D4B">
        <w:rPr>
          <w:rFonts w:asciiTheme="majorBidi" w:hAnsiTheme="majorBidi" w:cstheme="majorBidi"/>
          <w:sz w:val="36"/>
          <w:szCs w:val="36"/>
        </w:rPr>
        <w:t xml:space="preserve">)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สำหรับการสร้าง เมนูนั้น ๆ ตามคำสั่งซื้อและทำการลดค้าสินค้าในคลัง คือลดจำนวนแก้วตาม ตัวแปร </w:t>
      </w:r>
      <w:r w:rsidRPr="000C6D4B">
        <w:rPr>
          <w:rFonts w:asciiTheme="majorBidi" w:hAnsiTheme="majorBidi" w:cstheme="majorBidi"/>
          <w:sz w:val="36"/>
          <w:szCs w:val="36"/>
        </w:rPr>
        <w:t xml:space="preserve">num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และ จำนวนผงชานม ตามตัวแปร </w:t>
      </w:r>
      <w:r w:rsidRPr="000C6D4B">
        <w:rPr>
          <w:rFonts w:asciiTheme="majorBidi" w:hAnsiTheme="majorBidi" w:cstheme="majorBidi"/>
          <w:sz w:val="36"/>
          <w:szCs w:val="36"/>
        </w:rPr>
        <w:t>powder</w:t>
      </w:r>
      <w:r w:rsidR="000C6D4B" w:rsidRPr="000C6D4B"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22B13F0F" w14:textId="08A382B7" w:rsidR="00114857" w:rsidRPr="000C6D4B" w:rsidRDefault="00114857" w:rsidP="00E61321">
      <w:pPr>
        <w:rPr>
          <w:rFonts w:ascii="Angsana New" w:hAnsi="Angsana New" w:cs="Angsana New"/>
          <w:sz w:val="36"/>
          <w:szCs w:val="36"/>
        </w:rPr>
      </w:pPr>
      <w:r w:rsidRPr="000C6D4B">
        <w:rPr>
          <w:rFonts w:ascii="Angsana New" w:hAnsi="Angsana New" w:cs="Angsana New"/>
          <w:sz w:val="36"/>
          <w:szCs w:val="36"/>
        </w:rPr>
        <w:t xml:space="preserve">Function </w:t>
      </w:r>
      <w:proofErr w:type="gramStart"/>
      <w:r w:rsidRPr="000C6D4B">
        <w:rPr>
          <w:rFonts w:ascii="Angsana New" w:hAnsi="Angsana New" w:cs="Angsana New"/>
          <w:sz w:val="36"/>
          <w:szCs w:val="36"/>
        </w:rPr>
        <w:t>calculate(</w:t>
      </w:r>
      <w:proofErr w:type="gramEnd"/>
      <w:r w:rsidRPr="000C6D4B">
        <w:rPr>
          <w:rFonts w:ascii="Angsana New" w:hAnsi="Angsana New" w:cs="Angsana New"/>
          <w:sz w:val="36"/>
          <w:szCs w:val="36"/>
        </w:rPr>
        <w:t xml:space="preserve">) </w:t>
      </w:r>
      <w:r w:rsidRPr="000C6D4B">
        <w:rPr>
          <w:rFonts w:ascii="Angsana New" w:hAnsi="Angsana New" w:cs="Angsana New" w:hint="cs"/>
          <w:sz w:val="36"/>
          <w:szCs w:val="36"/>
          <w:cs/>
        </w:rPr>
        <w:t>สำหรับการเพิ่มยอดเงินจากราคาของคำสั่งซื้อนั้น</w:t>
      </w:r>
    </w:p>
    <w:p w14:paraId="03DA5504" w14:textId="1886C2C9" w:rsidR="000C6D4B" w:rsidRPr="000C6D4B" w:rsidRDefault="000C6D4B" w:rsidP="00E61321">
      <w:pPr>
        <w:rPr>
          <w:rFonts w:ascii="Angsana New" w:hAnsi="Angsana New" w:cs="Angsana New"/>
          <w:sz w:val="36"/>
          <w:szCs w:val="36"/>
        </w:rPr>
      </w:pPr>
      <w:r w:rsidRPr="000C6D4B">
        <w:rPr>
          <w:rFonts w:ascii="Angsana New" w:hAnsi="Angsana New" w:cs="Angsana New" w:hint="cs"/>
          <w:sz w:val="36"/>
          <w:szCs w:val="36"/>
          <w:cs/>
        </w:rPr>
        <w:t xml:space="preserve">โดยจะเป็น </w:t>
      </w:r>
      <w:r w:rsidRPr="000C6D4B">
        <w:rPr>
          <w:rFonts w:ascii="Angsana New" w:hAnsi="Angsana New" w:cs="Angsana New"/>
          <w:sz w:val="36"/>
          <w:szCs w:val="36"/>
        </w:rPr>
        <w:t xml:space="preserve">private method </w:t>
      </w:r>
      <w:r w:rsidRPr="000C6D4B">
        <w:rPr>
          <w:rFonts w:ascii="Angsana New" w:hAnsi="Angsana New" w:cs="Angsana New" w:hint="cs"/>
          <w:sz w:val="36"/>
          <w:szCs w:val="36"/>
          <w:cs/>
        </w:rPr>
        <w:t xml:space="preserve">ที่สามารถเรียกใช้ได้ภายใน </w:t>
      </w:r>
      <w:r w:rsidRPr="000C6D4B">
        <w:rPr>
          <w:rFonts w:ascii="Angsana New" w:hAnsi="Angsana New" w:cs="Angsana New"/>
          <w:sz w:val="36"/>
          <w:szCs w:val="36"/>
        </w:rPr>
        <w:t xml:space="preserve">class </w:t>
      </w:r>
      <w:r w:rsidRPr="000C6D4B">
        <w:rPr>
          <w:rFonts w:ascii="Angsana New" w:hAnsi="Angsana New" w:cs="Angsana New" w:hint="cs"/>
          <w:sz w:val="36"/>
          <w:szCs w:val="36"/>
          <w:cs/>
        </w:rPr>
        <w:t>เท่านั้น เปรียบเสมือนการทำงานในร้านค้า โดยที่ลูกค้าไม่ต้องคำนึงถึง</w:t>
      </w:r>
    </w:p>
    <w:p w14:paraId="3060DFCB" w14:textId="50101602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</w:p>
    <w:p w14:paraId="14293102" w14:textId="67DEFA6E" w:rsidR="00114857" w:rsidRDefault="00114857" w:rsidP="00E61321">
      <w:pPr>
        <w:rPr>
          <w:rFonts w:asciiTheme="majorBidi" w:hAnsiTheme="majorBidi" w:cstheme="majorBidi"/>
          <w:sz w:val="44"/>
          <w:szCs w:val="44"/>
        </w:rPr>
      </w:pPr>
      <w:r w:rsidRPr="00114857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031095A3" wp14:editId="14ABCE21">
            <wp:extent cx="5731510" cy="20993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4A30" w14:textId="073D19CA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4E1301B8" w14:textId="6569A00C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02DD988" w14:textId="19FF02D6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71C89B5" w14:textId="4CDBC6E9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66AB08A" w14:textId="66035414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8BD7B14" w14:textId="082772C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C6A0A56" w14:textId="3B1B763C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793B257" w14:textId="682D8593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356A4DAB" w14:textId="4A3256DD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83B298A" w14:textId="60B55106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6F22E5F" w14:textId="33E9A829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F87C763" w14:textId="77777777" w:rsidR="000C6D4B" w:rsidRPr="000C6D4B" w:rsidRDefault="000C6D4B" w:rsidP="000C6D4B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0C6D4B">
        <w:rPr>
          <w:rFonts w:asciiTheme="majorBidi" w:hAnsiTheme="majorBidi" w:cstheme="majorBidi"/>
          <w:b/>
          <w:bCs/>
          <w:sz w:val="44"/>
          <w:szCs w:val="44"/>
        </w:rPr>
        <w:lastRenderedPageBreak/>
        <w:t>Class Order</w:t>
      </w:r>
    </w:p>
    <w:p w14:paraId="39F97BA1" w14:textId="013D1629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>ใช้สำหรับในการแสดงรายละเอียดของคำสั่งซื้อ</w:t>
      </w:r>
      <w:proofErr w:type="spellStart"/>
      <w:r w:rsidRPr="000C6D4B">
        <w:rPr>
          <w:rFonts w:asciiTheme="majorBidi" w:hAnsiTheme="majorBidi" w:cstheme="majorBidi" w:hint="cs"/>
          <w:sz w:val="36"/>
          <w:szCs w:val="36"/>
          <w:cs/>
        </w:rPr>
        <w:t>นั้นๆ</w:t>
      </w:r>
      <w:proofErr w:type="spellEnd"/>
    </w:p>
    <w:p w14:paraId="7697F533" w14:textId="7096C3D4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โดยมี </w:t>
      </w:r>
      <w:r w:rsidRPr="000C6D4B">
        <w:rPr>
          <w:rFonts w:asciiTheme="majorBidi" w:hAnsiTheme="majorBidi" w:cstheme="majorBidi"/>
          <w:sz w:val="36"/>
          <w:szCs w:val="36"/>
        </w:rPr>
        <w:t xml:space="preserve">properties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ทั้งหมด </w:t>
      </w:r>
      <w:r w:rsidRPr="000C6D4B">
        <w:rPr>
          <w:rFonts w:asciiTheme="majorBidi" w:hAnsiTheme="majorBidi" w:cstheme="majorBidi"/>
          <w:sz w:val="36"/>
          <w:szCs w:val="36"/>
        </w:rPr>
        <w:t xml:space="preserve">4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ตัว ดังนี้</w:t>
      </w:r>
    </w:p>
    <w:p w14:paraId="62E386C9" w14:textId="30F487CF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>Name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 ชื่อเมนู</w:t>
      </w:r>
    </w:p>
    <w:p w14:paraId="300AE58C" w14:textId="69D4BA5A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Price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ราคารวม</w:t>
      </w:r>
    </w:p>
    <w:p w14:paraId="20FDFC2B" w14:textId="1F164489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Topping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 xml:space="preserve">ใส่ </w:t>
      </w:r>
      <w:r w:rsidRPr="000C6D4B">
        <w:rPr>
          <w:rFonts w:asciiTheme="majorBidi" w:hAnsiTheme="majorBidi" w:cstheme="majorBidi"/>
          <w:sz w:val="36"/>
          <w:szCs w:val="36"/>
        </w:rPr>
        <w:t xml:space="preserve">topping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หรือไม่</w:t>
      </w:r>
    </w:p>
    <w:p w14:paraId="34500008" w14:textId="5F32A2C9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t xml:space="preserve">Num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จำนวนแก้วที่สั่ง</w:t>
      </w:r>
    </w:p>
    <w:p w14:paraId="349BD495" w14:textId="77777777" w:rsidR="000C6D4B" w:rsidRDefault="000C6D4B" w:rsidP="00E61321">
      <w:pPr>
        <w:rPr>
          <w:rFonts w:asciiTheme="majorBidi" w:hAnsiTheme="majorBidi" w:cstheme="majorBidi"/>
          <w:sz w:val="44"/>
          <w:szCs w:val="44"/>
          <w:cs/>
        </w:rPr>
      </w:pPr>
    </w:p>
    <w:p w14:paraId="1B86D95E" w14:textId="5E8A8528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  <w:r w:rsidRPr="000C6D4B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356373A4" wp14:editId="0A011DC0">
            <wp:extent cx="5731510" cy="33578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1CD" w14:textId="6F2B231F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4EF5E69" w14:textId="4E05CF9D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4FFAA256" w14:textId="5D329116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77F4DCA5" w14:textId="07C1961D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8A886DE" w14:textId="644AAC3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FBCC0D3" w14:textId="273E1D25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4F0DAA7" w14:textId="7700F3B5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D4C44C0" w14:textId="0061D284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Getter &amp; Setter</w:t>
      </w:r>
    </w:p>
    <w:p w14:paraId="35510B18" w14:textId="43D5C787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  <w:r w:rsidRPr="000C6D4B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34D0774B" wp14:editId="299F4799">
            <wp:extent cx="5731510" cy="68205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5B03" w14:textId="02FE03F3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5EA4250" w14:textId="66FEEA6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5C726A9F" w14:textId="2C71385E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E8C497D" w14:textId="36EC03FF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7622156" w14:textId="12AC028E" w:rsidR="000C6D4B" w:rsidRPr="000C6D4B" w:rsidRDefault="000C6D4B" w:rsidP="00E61321">
      <w:pPr>
        <w:rPr>
          <w:rFonts w:asciiTheme="majorBidi" w:hAnsiTheme="majorBidi" w:cstheme="majorBidi"/>
          <w:sz w:val="36"/>
          <w:szCs w:val="36"/>
        </w:rPr>
      </w:pPr>
      <w:r w:rsidRPr="000C6D4B">
        <w:rPr>
          <w:rFonts w:asciiTheme="majorBidi" w:hAnsiTheme="majorBidi" w:cstheme="majorBidi"/>
          <w:sz w:val="36"/>
          <w:szCs w:val="36"/>
        </w:rPr>
        <w:lastRenderedPageBreak/>
        <w:t xml:space="preserve">Method </w:t>
      </w:r>
      <w:r w:rsidRPr="000C6D4B">
        <w:rPr>
          <w:rFonts w:asciiTheme="majorBidi" w:hAnsiTheme="majorBidi" w:cstheme="majorBidi" w:hint="cs"/>
          <w:sz w:val="36"/>
          <w:szCs w:val="36"/>
          <w:cs/>
        </w:rPr>
        <w:t>สำหรับไว้แสดงรายละเอียดของคำสั่งซื้อนั้น</w:t>
      </w:r>
    </w:p>
    <w:p w14:paraId="375B6914" w14:textId="6DFCB88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  <w:r w:rsidRPr="000C6D4B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2ADB8AB2" wp14:editId="4364898F">
            <wp:extent cx="5638800" cy="22225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2833" w14:textId="080AFAEB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848CEFB" w14:textId="642144E8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B5D6227" w14:textId="788B654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6B86ED2" w14:textId="3C8019AC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965BBD8" w14:textId="6EE41792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3F692E88" w14:textId="412ADFDD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24DAED90" w14:textId="7DD883B4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76417AC9" w14:textId="49106E86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66CEE1D" w14:textId="6BF7836F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17A1C4F" w14:textId="149CB43B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5ABAF161" w14:textId="50CB0E0C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8E6CD36" w14:textId="695B44D7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6D6CDD18" w14:textId="046ADEA1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12EB722D" w14:textId="6D87D7DA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F70A62F" w14:textId="6FA40069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1B0A3D9" w14:textId="708A7E4A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0C1BE183" w14:textId="66CC90AC" w:rsidR="000C6D4B" w:rsidRDefault="000C6D4B" w:rsidP="000C6D4B">
      <w:pPr>
        <w:tabs>
          <w:tab w:val="center" w:pos="4513"/>
          <w:tab w:val="left" w:pos="6960"/>
        </w:tabs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lastRenderedPageBreak/>
        <w:tab/>
      </w:r>
      <w:r w:rsidRPr="000C6D4B">
        <w:rPr>
          <w:rFonts w:asciiTheme="majorBidi" w:hAnsiTheme="majorBidi" w:cstheme="majorBidi"/>
          <w:b/>
          <w:bCs/>
          <w:sz w:val="44"/>
          <w:szCs w:val="44"/>
        </w:rPr>
        <w:t xml:space="preserve">Class </w:t>
      </w:r>
      <w:proofErr w:type="spellStart"/>
      <w:r w:rsidRPr="000C6D4B">
        <w:rPr>
          <w:rFonts w:asciiTheme="majorBidi" w:hAnsiTheme="majorBidi" w:cstheme="majorBidi"/>
          <w:b/>
          <w:bCs/>
          <w:sz w:val="44"/>
          <w:szCs w:val="44"/>
        </w:rPr>
        <w:t>MainStore</w:t>
      </w:r>
      <w:proofErr w:type="spellEnd"/>
      <w:r>
        <w:rPr>
          <w:rFonts w:asciiTheme="majorBidi" w:hAnsiTheme="majorBidi" w:cstheme="majorBidi"/>
          <w:b/>
          <w:bCs/>
          <w:sz w:val="44"/>
          <w:szCs w:val="44"/>
        </w:rPr>
        <w:tab/>
      </w:r>
    </w:p>
    <w:p w14:paraId="50D70DFF" w14:textId="6540BE9C" w:rsidR="000C6D4B" w:rsidRDefault="000C6D4B" w:rsidP="000C6D4B">
      <w:pPr>
        <w:tabs>
          <w:tab w:val="center" w:pos="4513"/>
          <w:tab w:val="left" w:pos="6960"/>
        </w:tabs>
        <w:rPr>
          <w:rFonts w:asciiTheme="majorBidi" w:hAnsiTheme="majorBidi" w:cstheme="majorBidi"/>
          <w:b/>
          <w:bCs/>
          <w:sz w:val="44"/>
          <w:szCs w:val="44"/>
        </w:rPr>
      </w:pPr>
    </w:p>
    <w:p w14:paraId="7FDD51BE" w14:textId="3E05D441" w:rsidR="000C6D4B" w:rsidRPr="000E0FE4" w:rsidRDefault="000C6D4B" w:rsidP="000C6D4B">
      <w:pPr>
        <w:tabs>
          <w:tab w:val="center" w:pos="4513"/>
          <w:tab w:val="left" w:pos="6960"/>
        </w:tabs>
        <w:rPr>
          <w:rFonts w:asciiTheme="majorBidi" w:hAnsiTheme="majorBidi" w:cstheme="majorBidi"/>
          <w:sz w:val="36"/>
          <w:szCs w:val="36"/>
          <w:cs/>
        </w:rPr>
      </w:pPr>
      <w:r w:rsidRPr="000E0FE4">
        <w:rPr>
          <w:rFonts w:asciiTheme="majorBidi" w:hAnsiTheme="majorBidi" w:cstheme="majorBidi" w:hint="cs"/>
          <w:sz w:val="36"/>
          <w:szCs w:val="36"/>
          <w:cs/>
        </w:rPr>
        <w:t xml:space="preserve">ทำการสร้างร้านค้าจาก </w:t>
      </w:r>
      <w:r w:rsidRPr="000E0FE4">
        <w:rPr>
          <w:rFonts w:asciiTheme="majorBidi" w:hAnsiTheme="majorBidi" w:cstheme="majorBidi"/>
          <w:sz w:val="36"/>
          <w:szCs w:val="36"/>
        </w:rPr>
        <w:t xml:space="preserve">overloading class </w:t>
      </w:r>
      <w:r w:rsidR="000E0FE4" w:rsidRPr="000E0FE4">
        <w:rPr>
          <w:rFonts w:asciiTheme="majorBidi" w:hAnsiTheme="majorBidi" w:cstheme="majorBidi" w:hint="cs"/>
          <w:sz w:val="36"/>
          <w:szCs w:val="36"/>
          <w:cs/>
        </w:rPr>
        <w:t xml:space="preserve">โดยมีการกำหนดชื่อและ </w:t>
      </w:r>
      <w:r w:rsidR="000E0FE4" w:rsidRPr="000E0FE4">
        <w:rPr>
          <w:rFonts w:asciiTheme="majorBidi" w:hAnsiTheme="majorBidi" w:cstheme="majorBidi"/>
          <w:sz w:val="36"/>
          <w:szCs w:val="36"/>
        </w:rPr>
        <w:t xml:space="preserve">properties </w:t>
      </w:r>
      <w:proofErr w:type="spellStart"/>
      <w:r w:rsidR="000E0FE4" w:rsidRPr="000E0FE4">
        <w:rPr>
          <w:rFonts w:asciiTheme="majorBidi" w:hAnsiTheme="majorBidi" w:cstheme="majorBidi" w:hint="cs"/>
          <w:sz w:val="36"/>
          <w:szCs w:val="36"/>
          <w:cs/>
        </w:rPr>
        <w:t>ต่างๆ</w:t>
      </w:r>
      <w:proofErr w:type="spellEnd"/>
      <w:r w:rsidR="000E0FE4" w:rsidRPr="000E0FE4">
        <w:rPr>
          <w:rFonts w:asciiTheme="majorBidi" w:hAnsiTheme="majorBidi" w:cstheme="majorBidi" w:hint="cs"/>
          <w:sz w:val="36"/>
          <w:szCs w:val="36"/>
          <w:cs/>
        </w:rPr>
        <w:t xml:space="preserve"> ตามต้องการ</w:t>
      </w:r>
    </w:p>
    <w:p w14:paraId="29AEF044" w14:textId="32824DB6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</w:p>
    <w:p w14:paraId="4BEC0EC4" w14:textId="00AC89EC" w:rsidR="000C6D4B" w:rsidRDefault="000C6D4B" w:rsidP="00E61321">
      <w:pPr>
        <w:rPr>
          <w:rFonts w:asciiTheme="majorBidi" w:hAnsiTheme="majorBidi" w:cstheme="majorBidi"/>
          <w:sz w:val="44"/>
          <w:szCs w:val="44"/>
        </w:rPr>
      </w:pPr>
      <w:r w:rsidRPr="000C6D4B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75DAF6AF" wp14:editId="234A21BB">
            <wp:extent cx="5731510" cy="17272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112" w14:textId="36ABD0C5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0F8490B7" w14:textId="242DD7F6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  <w:cs/>
        </w:rPr>
      </w:pPr>
      <w:proofErr w:type="gramStart"/>
      <w:r w:rsidRPr="000E0FE4">
        <w:rPr>
          <w:rFonts w:asciiTheme="majorBidi" w:hAnsiTheme="majorBidi" w:cstheme="majorBidi"/>
          <w:sz w:val="36"/>
          <w:szCs w:val="36"/>
        </w:rPr>
        <w:t>Output</w:t>
      </w:r>
      <w:r>
        <w:rPr>
          <w:rFonts w:asciiTheme="majorBidi" w:hAnsiTheme="majorBidi" w:cstheme="majorBidi"/>
          <w:sz w:val="36"/>
          <w:szCs w:val="36"/>
        </w:rPr>
        <w:t>:</w:t>
      </w:r>
      <w:r w:rsidRPr="000E0FE4">
        <w:rPr>
          <w:rFonts w:asciiTheme="majorBidi" w:hAnsiTheme="majorBidi" w:cstheme="majorBidi" w:hint="cs"/>
          <w:sz w:val="36"/>
          <w:szCs w:val="36"/>
          <w:cs/>
        </w:rPr>
        <w:t>โดย</w:t>
      </w:r>
      <w:proofErr w:type="gramEnd"/>
      <w:r w:rsidRPr="000E0FE4">
        <w:rPr>
          <w:rFonts w:asciiTheme="majorBidi" w:hAnsiTheme="majorBidi" w:cstheme="majorBidi" w:hint="cs"/>
          <w:sz w:val="36"/>
          <w:szCs w:val="36"/>
          <w:cs/>
        </w:rPr>
        <w:t xml:space="preserve"> หลังสร้าง </w:t>
      </w:r>
      <w:r w:rsidRPr="000E0FE4">
        <w:rPr>
          <w:rFonts w:asciiTheme="majorBidi" w:hAnsiTheme="majorBidi" w:cstheme="majorBidi"/>
          <w:sz w:val="36"/>
          <w:szCs w:val="36"/>
        </w:rPr>
        <w:t xml:space="preserve">Class </w:t>
      </w:r>
      <w:r w:rsidRPr="000E0FE4">
        <w:rPr>
          <w:rFonts w:asciiTheme="majorBidi" w:hAnsiTheme="majorBidi" w:cstheme="majorBidi" w:hint="cs"/>
          <w:sz w:val="36"/>
          <w:szCs w:val="36"/>
          <w:cs/>
        </w:rPr>
        <w:t>จะแสดงรายละเอียดตามรูปภาพ</w:t>
      </w:r>
    </w:p>
    <w:p w14:paraId="3FD9A108" w14:textId="148EA700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  <w:r w:rsidRPr="000E0FE4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60E0EC60" wp14:editId="202E98E2">
            <wp:extent cx="5731510" cy="450405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5BC7" w14:textId="13FB1EE1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E0FE4"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เรียกใช้งาน </w:t>
      </w:r>
      <w:r w:rsidRPr="000E0FE4">
        <w:rPr>
          <w:rFonts w:asciiTheme="majorBidi" w:hAnsiTheme="majorBidi" w:cstheme="majorBidi"/>
          <w:sz w:val="36"/>
          <w:szCs w:val="36"/>
        </w:rPr>
        <w:t xml:space="preserve">Order </w:t>
      </w:r>
      <w:r w:rsidRPr="000E0FE4">
        <w:rPr>
          <w:rFonts w:asciiTheme="majorBidi" w:hAnsiTheme="majorBidi" w:cstheme="majorBidi" w:hint="cs"/>
          <w:sz w:val="36"/>
          <w:szCs w:val="36"/>
          <w:cs/>
        </w:rPr>
        <w:t xml:space="preserve">และสั่ง </w:t>
      </w:r>
      <w:r w:rsidRPr="000E0FE4">
        <w:rPr>
          <w:rFonts w:asciiTheme="majorBidi" w:hAnsiTheme="majorBidi" w:cstheme="majorBidi"/>
          <w:sz w:val="36"/>
          <w:szCs w:val="36"/>
        </w:rPr>
        <w:t xml:space="preserve">Menu “Coco” </w:t>
      </w:r>
      <w:r w:rsidRPr="000E0FE4">
        <w:rPr>
          <w:rFonts w:asciiTheme="majorBidi" w:hAnsiTheme="majorBidi" w:cstheme="majorBidi" w:hint="cs"/>
          <w:sz w:val="36"/>
          <w:szCs w:val="36"/>
          <w:cs/>
        </w:rPr>
        <w:t>และแสดงยอดคงเหลือสินค้าในคลัง</w:t>
      </w:r>
    </w:p>
    <w:p w14:paraId="0FC8422F" w14:textId="109FCE6F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</w:rPr>
      </w:pPr>
    </w:p>
    <w:p w14:paraId="5DBF2521" w14:textId="6E94558A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</w:rPr>
      </w:pPr>
      <w:r w:rsidRPr="000E0FE4">
        <w:rPr>
          <w:rFonts w:ascii="Angsana New" w:hAnsi="Angsana New" w:cs="Angsana New"/>
          <w:noProof/>
          <w:sz w:val="36"/>
          <w:szCs w:val="36"/>
          <w:cs/>
        </w:rPr>
        <w:drawing>
          <wp:inline distT="0" distB="0" distL="0" distR="0" wp14:anchorId="28039C5F" wp14:editId="2D572ED8">
            <wp:extent cx="5731510" cy="91821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7A34" w14:textId="71293F42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</w:rPr>
      </w:pPr>
      <w:r w:rsidRPr="000E0FE4">
        <w:rPr>
          <w:rFonts w:asciiTheme="majorBidi" w:hAnsiTheme="majorBidi" w:cstheme="majorBidi"/>
          <w:sz w:val="36"/>
          <w:szCs w:val="36"/>
        </w:rPr>
        <w:t>Output:</w:t>
      </w:r>
    </w:p>
    <w:p w14:paraId="59633747" w14:textId="0DC2CCE4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  <w:r w:rsidRPr="000E0FE4">
        <w:rPr>
          <w:rFonts w:ascii="Angsana New" w:hAnsi="Angsana New" w:cs="Angsana New"/>
          <w:noProof/>
          <w:sz w:val="44"/>
          <w:szCs w:val="44"/>
          <w:cs/>
        </w:rPr>
        <w:drawing>
          <wp:inline distT="0" distB="0" distL="0" distR="0" wp14:anchorId="349E4F2B" wp14:editId="384FF5C5">
            <wp:extent cx="5156200" cy="30734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F61D" w14:textId="391C5508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0EF6DE77" w14:textId="7D044589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  <w:cs/>
        </w:rPr>
      </w:pPr>
      <w:r w:rsidRPr="000E0FE4">
        <w:rPr>
          <w:rFonts w:asciiTheme="majorBidi" w:hAnsiTheme="majorBidi" w:cstheme="majorBidi" w:hint="cs"/>
          <w:sz w:val="36"/>
          <w:szCs w:val="36"/>
          <w:cs/>
        </w:rPr>
        <w:t xml:space="preserve">ทำการเรียกใช้งาน </w:t>
      </w:r>
      <w:r w:rsidRPr="000E0FE4">
        <w:rPr>
          <w:rFonts w:asciiTheme="majorBidi" w:hAnsiTheme="majorBidi" w:cstheme="majorBidi"/>
          <w:sz w:val="36"/>
          <w:szCs w:val="36"/>
        </w:rPr>
        <w:t>overloading method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349CB3DA" w14:textId="102A3AD8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  <w:r w:rsidRPr="000E0FE4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56D8353C" wp14:editId="7856E857">
            <wp:extent cx="5731510" cy="199263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2059" w14:textId="7FAC2EDF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0B8F23C4" w14:textId="0D5BC855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15212C37" w14:textId="34A9EA76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75947859" w14:textId="0F3CB842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</w:rPr>
      </w:pPr>
      <w:r w:rsidRPr="000E0FE4">
        <w:rPr>
          <w:rFonts w:asciiTheme="majorBidi" w:hAnsiTheme="majorBidi" w:cstheme="majorBidi"/>
          <w:sz w:val="36"/>
          <w:szCs w:val="36"/>
        </w:rPr>
        <w:lastRenderedPageBreak/>
        <w:t>Output:</w:t>
      </w:r>
    </w:p>
    <w:p w14:paraId="379BFDE6" w14:textId="26ABE6AA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  <w:r w:rsidRPr="000E0FE4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42A5BFA3" wp14:editId="713FFA97">
            <wp:extent cx="5731510" cy="62363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C859" w14:textId="02BD6C37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</w:p>
    <w:p w14:paraId="37ED22D1" w14:textId="13B97617" w:rsidR="000E0FE4" w:rsidRPr="000E0FE4" w:rsidRDefault="000E0FE4" w:rsidP="00E61321">
      <w:pPr>
        <w:rPr>
          <w:rFonts w:asciiTheme="majorBidi" w:hAnsiTheme="majorBidi" w:cstheme="majorBidi"/>
          <w:sz w:val="36"/>
          <w:szCs w:val="36"/>
        </w:rPr>
      </w:pPr>
      <w:r w:rsidRPr="000E0FE4">
        <w:rPr>
          <w:rFonts w:asciiTheme="majorBidi" w:hAnsiTheme="majorBidi" w:cstheme="majorBidi" w:hint="cs"/>
          <w:sz w:val="36"/>
          <w:szCs w:val="36"/>
          <w:cs/>
        </w:rPr>
        <w:t>แสดงยอดคงเหลือ</w:t>
      </w:r>
    </w:p>
    <w:p w14:paraId="6B6F3251" w14:textId="26D5D071" w:rsidR="000E0FE4" w:rsidRDefault="000E0FE4" w:rsidP="00E61321">
      <w:pPr>
        <w:rPr>
          <w:rFonts w:asciiTheme="majorBidi" w:hAnsiTheme="majorBidi" w:cstheme="majorBidi"/>
          <w:sz w:val="44"/>
          <w:szCs w:val="44"/>
        </w:rPr>
      </w:pPr>
      <w:r w:rsidRPr="000E0FE4">
        <w:rPr>
          <w:rFonts w:ascii="Angsana New" w:hAnsi="Angsana New" w:cs="Angsana New"/>
          <w:noProof/>
          <w:sz w:val="44"/>
          <w:szCs w:val="44"/>
        </w:rPr>
        <w:drawing>
          <wp:inline distT="0" distB="0" distL="0" distR="0" wp14:anchorId="0A4D166C" wp14:editId="4A61D818">
            <wp:extent cx="5588000" cy="1511300"/>
            <wp:effectExtent l="0" t="0" r="0" b="0"/>
            <wp:docPr id="21" name="Picture 2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1DCA" w14:textId="09C06A76" w:rsidR="000E0FE4" w:rsidRPr="000E0FE4" w:rsidRDefault="000E0FE4" w:rsidP="00E61321">
      <w:pPr>
        <w:rPr>
          <w:rFonts w:asciiTheme="majorBidi" w:hAnsiTheme="majorBidi" w:cstheme="majorBidi"/>
          <w:cs/>
        </w:rPr>
      </w:pPr>
      <w:r w:rsidRPr="000E0FE4">
        <w:rPr>
          <w:rFonts w:asciiTheme="majorBidi" w:hAnsiTheme="majorBidi" w:cstheme="majorBidi" w:hint="cs"/>
          <w:cs/>
        </w:rPr>
        <w:lastRenderedPageBreak/>
        <w:t>ทดสอบสั่งซื้อเมนูที่ไม่มี</w:t>
      </w:r>
    </w:p>
    <w:p w14:paraId="1ABA6D6A" w14:textId="31021B1F" w:rsidR="000E0FE4" w:rsidRDefault="000E0FE4" w:rsidP="00E61321">
      <w:pPr>
        <w:rPr>
          <w:rFonts w:asciiTheme="majorBidi" w:hAnsiTheme="majorBidi" w:cstheme="majorBidi"/>
        </w:rPr>
      </w:pPr>
      <w:r w:rsidRPr="000E0FE4">
        <w:rPr>
          <w:rFonts w:ascii="Angsana New" w:hAnsi="Angsana New" w:cs="Angsana New"/>
          <w:noProof/>
        </w:rPr>
        <w:drawing>
          <wp:inline distT="0" distB="0" distL="0" distR="0" wp14:anchorId="1A41FF87" wp14:editId="51EA5BEF">
            <wp:extent cx="5731510" cy="16776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464F" w14:textId="77777777" w:rsidR="000E0FE4" w:rsidRPr="000E0FE4" w:rsidRDefault="000E0FE4" w:rsidP="00E61321">
      <w:pPr>
        <w:rPr>
          <w:rFonts w:asciiTheme="majorBidi" w:hAnsiTheme="majorBidi" w:cstheme="majorBidi"/>
        </w:rPr>
      </w:pPr>
    </w:p>
    <w:p w14:paraId="45AE4280" w14:textId="6C45F572" w:rsidR="000E0FE4" w:rsidRDefault="000E0FE4" w:rsidP="00E61321">
      <w:pPr>
        <w:rPr>
          <w:rFonts w:asciiTheme="majorBidi" w:hAnsiTheme="majorBidi" w:cstheme="majorBidi"/>
        </w:rPr>
      </w:pPr>
      <w:r w:rsidRPr="000E0FE4">
        <w:rPr>
          <w:rFonts w:asciiTheme="majorBidi" w:hAnsiTheme="majorBidi" w:cstheme="majorBidi"/>
        </w:rPr>
        <w:t>Output:</w:t>
      </w:r>
    </w:p>
    <w:p w14:paraId="52E5FBDE" w14:textId="542AE3E1" w:rsidR="000E0FE4" w:rsidRDefault="000E0FE4" w:rsidP="00E61321">
      <w:pPr>
        <w:rPr>
          <w:rFonts w:asciiTheme="majorBidi" w:hAnsiTheme="majorBidi" w:cstheme="majorBidi"/>
        </w:rPr>
      </w:pPr>
      <w:r w:rsidRPr="000E0FE4">
        <w:rPr>
          <w:rFonts w:ascii="Angsana New" w:hAnsi="Angsana New" w:cs="Angsana New"/>
          <w:noProof/>
        </w:rPr>
        <w:drawing>
          <wp:inline distT="0" distB="0" distL="0" distR="0" wp14:anchorId="5ACB189A" wp14:editId="252C5693">
            <wp:extent cx="5731510" cy="20713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1192" w14:textId="46AAB8E9" w:rsidR="000E0FE4" w:rsidRDefault="000E0FE4" w:rsidP="00E61321">
      <w:pPr>
        <w:rPr>
          <w:rFonts w:asciiTheme="majorBidi" w:hAnsiTheme="majorBidi" w:cstheme="majorBidi"/>
        </w:rPr>
      </w:pPr>
    </w:p>
    <w:p w14:paraId="1E84A5ED" w14:textId="500B0718" w:rsidR="000E0FE4" w:rsidRDefault="000E0FE4" w:rsidP="00E613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t xml:space="preserve">ทดสอบเรียก </w:t>
      </w:r>
      <w:r>
        <w:rPr>
          <w:rFonts w:asciiTheme="majorBidi" w:hAnsiTheme="majorBidi" w:cstheme="majorBidi"/>
        </w:rPr>
        <w:t xml:space="preserve">Getter &amp; Setter </w:t>
      </w:r>
      <w:r>
        <w:rPr>
          <w:rFonts w:asciiTheme="majorBidi" w:hAnsiTheme="majorBidi" w:cstheme="majorBidi" w:hint="cs"/>
          <w:cs/>
        </w:rPr>
        <w:t xml:space="preserve">ของ </w:t>
      </w:r>
      <w:r>
        <w:rPr>
          <w:rFonts w:asciiTheme="majorBidi" w:hAnsiTheme="majorBidi" w:cstheme="majorBidi"/>
        </w:rPr>
        <w:t>class</w:t>
      </w:r>
    </w:p>
    <w:p w14:paraId="2D555B8A" w14:textId="15DF4657" w:rsidR="000E0FE4" w:rsidRDefault="000E0FE4" w:rsidP="00E61321">
      <w:pPr>
        <w:rPr>
          <w:rFonts w:asciiTheme="majorBidi" w:hAnsiTheme="majorBidi" w:cstheme="majorBidi"/>
        </w:rPr>
      </w:pPr>
    </w:p>
    <w:p w14:paraId="319A2683" w14:textId="6E8C4128" w:rsidR="000E0FE4" w:rsidRDefault="000E0FE4" w:rsidP="00E61321">
      <w:pPr>
        <w:rPr>
          <w:rFonts w:asciiTheme="majorBidi" w:hAnsiTheme="majorBidi" w:cstheme="majorBidi"/>
        </w:rPr>
      </w:pPr>
      <w:r w:rsidRPr="000E0FE4">
        <w:rPr>
          <w:rFonts w:ascii="Angsana New" w:hAnsi="Angsana New" w:cs="Angsana New"/>
          <w:noProof/>
        </w:rPr>
        <w:drawing>
          <wp:inline distT="0" distB="0" distL="0" distR="0" wp14:anchorId="34E939C5" wp14:editId="1DB8C359">
            <wp:extent cx="5731510" cy="11245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8961" w14:textId="06D39D94" w:rsidR="000E0FE4" w:rsidRDefault="000E0FE4" w:rsidP="00E61321">
      <w:pPr>
        <w:rPr>
          <w:rFonts w:asciiTheme="majorBidi" w:hAnsiTheme="majorBidi" w:cstheme="majorBidi"/>
        </w:rPr>
      </w:pPr>
    </w:p>
    <w:p w14:paraId="7F50F9F9" w14:textId="3688CE27" w:rsidR="000E0FE4" w:rsidRDefault="000E0FE4" w:rsidP="00E613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Output:</w:t>
      </w:r>
    </w:p>
    <w:p w14:paraId="19C966DF" w14:textId="6EF66810" w:rsidR="000E0FE4" w:rsidRDefault="000E0FE4" w:rsidP="00E61321">
      <w:pPr>
        <w:rPr>
          <w:rFonts w:asciiTheme="majorBidi" w:hAnsiTheme="majorBidi" w:cstheme="majorBidi"/>
        </w:rPr>
      </w:pPr>
    </w:p>
    <w:p w14:paraId="7E032C96" w14:textId="39599040" w:rsidR="000E0FE4" w:rsidRDefault="000E0FE4" w:rsidP="00E61321">
      <w:pPr>
        <w:rPr>
          <w:rFonts w:asciiTheme="majorBidi" w:hAnsiTheme="majorBidi" w:cstheme="majorBidi"/>
        </w:rPr>
      </w:pPr>
      <w:r w:rsidRPr="000E0FE4">
        <w:rPr>
          <w:rFonts w:ascii="Angsana New" w:hAnsi="Angsana New" w:cs="Angsana New"/>
          <w:noProof/>
        </w:rPr>
        <w:drawing>
          <wp:inline distT="0" distB="0" distL="0" distR="0" wp14:anchorId="0471C6F1" wp14:editId="1BE9AC86">
            <wp:extent cx="4622800" cy="419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82C" w14:textId="36269436" w:rsidR="000E0FE4" w:rsidRDefault="000E0FE4" w:rsidP="00E61321">
      <w:pPr>
        <w:rPr>
          <w:rFonts w:asciiTheme="majorBidi" w:hAnsiTheme="majorBidi" w:cstheme="majorBidi"/>
        </w:rPr>
      </w:pPr>
    </w:p>
    <w:p w14:paraId="0110BEFA" w14:textId="7A7B2AC0" w:rsidR="00F341A2" w:rsidRDefault="00F341A2" w:rsidP="00E61321">
      <w:pPr>
        <w:rPr>
          <w:rFonts w:asciiTheme="majorBidi" w:hAnsiTheme="majorBidi" w:cstheme="majorBidi"/>
        </w:rPr>
      </w:pPr>
    </w:p>
    <w:p w14:paraId="6223EEDA" w14:textId="178F042E" w:rsidR="00F341A2" w:rsidRDefault="00F341A2" w:rsidP="00E61321">
      <w:pPr>
        <w:rPr>
          <w:rFonts w:asciiTheme="majorBidi" w:hAnsiTheme="majorBidi" w:cstheme="majorBidi"/>
        </w:rPr>
      </w:pPr>
    </w:p>
    <w:p w14:paraId="64A00A29" w14:textId="6AB2C299" w:rsidR="00F341A2" w:rsidRDefault="00F341A2" w:rsidP="00E61321">
      <w:pPr>
        <w:rPr>
          <w:rFonts w:asciiTheme="majorBidi" w:hAnsiTheme="majorBidi" w:cstheme="majorBidi"/>
        </w:rPr>
      </w:pPr>
    </w:p>
    <w:p w14:paraId="16EEDAED" w14:textId="34A8ADD0" w:rsidR="00F341A2" w:rsidRDefault="00F341A2" w:rsidP="00E613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lastRenderedPageBreak/>
        <w:t xml:space="preserve">ทดสอบเรียกสินค้าในคลังไม่พอ โดนการ </w:t>
      </w:r>
      <w:r>
        <w:rPr>
          <w:rFonts w:asciiTheme="majorBidi" w:hAnsiTheme="majorBidi" w:cstheme="majorBidi"/>
        </w:rPr>
        <w:t xml:space="preserve">set </w:t>
      </w:r>
      <w:r>
        <w:rPr>
          <w:rFonts w:asciiTheme="majorBidi" w:hAnsiTheme="majorBidi" w:cstheme="majorBidi" w:hint="cs"/>
          <w:cs/>
        </w:rPr>
        <w:t xml:space="preserve">จำนวนแก้วให้เป็น </w:t>
      </w:r>
      <w:r>
        <w:rPr>
          <w:rFonts w:asciiTheme="majorBidi" w:hAnsiTheme="majorBidi" w:cstheme="majorBidi"/>
        </w:rPr>
        <w:t>0</w:t>
      </w:r>
    </w:p>
    <w:p w14:paraId="0C2A33BE" w14:textId="4620D4BC" w:rsidR="000E0FE4" w:rsidRDefault="00F341A2" w:rsidP="00E61321">
      <w:pPr>
        <w:rPr>
          <w:rFonts w:asciiTheme="majorBidi" w:hAnsiTheme="majorBidi" w:cstheme="majorBidi"/>
        </w:rPr>
      </w:pPr>
      <w:r w:rsidRPr="00F341A2">
        <w:rPr>
          <w:rFonts w:ascii="Angsana New" w:hAnsi="Angsana New" w:cs="Angsana New"/>
          <w:noProof/>
        </w:rPr>
        <w:drawing>
          <wp:inline distT="0" distB="0" distL="0" distR="0" wp14:anchorId="0CCC60C4" wp14:editId="2AAC7C3A">
            <wp:extent cx="5731510" cy="125285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7C5" w14:textId="4A5FB5C4" w:rsidR="00F341A2" w:rsidRDefault="00F341A2" w:rsidP="00E61321">
      <w:pPr>
        <w:rPr>
          <w:rFonts w:asciiTheme="majorBidi" w:hAnsiTheme="majorBidi" w:cstheme="majorBidi"/>
        </w:rPr>
      </w:pPr>
    </w:p>
    <w:p w14:paraId="54CD0402" w14:textId="4BF0FC39" w:rsidR="00F341A2" w:rsidRDefault="00F341A2" w:rsidP="00E613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Output:</w:t>
      </w:r>
    </w:p>
    <w:p w14:paraId="575D11A5" w14:textId="287AC7E6" w:rsidR="00F341A2" w:rsidRPr="000E0FE4" w:rsidRDefault="00F341A2" w:rsidP="00E61321">
      <w:pPr>
        <w:rPr>
          <w:rFonts w:asciiTheme="majorBidi" w:hAnsiTheme="majorBidi" w:cstheme="majorBidi"/>
        </w:rPr>
      </w:pPr>
      <w:r w:rsidRPr="00F341A2">
        <w:rPr>
          <w:rFonts w:ascii="Angsana New" w:hAnsi="Angsana New" w:cs="Angsana New"/>
          <w:noProof/>
        </w:rPr>
        <w:drawing>
          <wp:inline distT="0" distB="0" distL="0" distR="0" wp14:anchorId="7B2173AE" wp14:editId="321AD4BA">
            <wp:extent cx="5731510" cy="887095"/>
            <wp:effectExtent l="0" t="0" r="0" b="0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1A2" w:rsidRPr="000E0FE4" w:rsidSect="00E61321"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1298" w:footer="720" w:gutter="0"/>
      <w:pgNumType w:fmt="thaiLetters" w:start="3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C55B7" w14:textId="77777777" w:rsidR="005F56F6" w:rsidRDefault="005F56F6">
      <w:r>
        <w:separator/>
      </w:r>
    </w:p>
  </w:endnote>
  <w:endnote w:type="continuationSeparator" w:id="0">
    <w:p w14:paraId="00B16CCD" w14:textId="77777777" w:rsidR="005F56F6" w:rsidRDefault="005F56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illeniaUPC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2A746" w14:textId="77777777" w:rsidR="004342E7" w:rsidRDefault="004342E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rFonts w:hint="cs"/>
        <w:cs/>
      </w:rPr>
      <w:t>ซ</w:t>
    </w:r>
    <w:r>
      <w:rPr>
        <w:rStyle w:val="PageNumber"/>
      </w:rPr>
      <w:fldChar w:fldCharType="end"/>
    </w:r>
  </w:p>
  <w:p w14:paraId="23680950" w14:textId="77777777" w:rsidR="004342E7" w:rsidRDefault="004342E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127C5" w14:textId="77777777" w:rsidR="004342E7" w:rsidRDefault="004342E7">
    <w:pPr>
      <w:pStyle w:val="Footer"/>
      <w:jc w:val="center"/>
      <w:rPr>
        <w:b w:val="0"/>
        <w:b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700DE" w14:textId="77777777" w:rsidR="004342E7" w:rsidRDefault="004342E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9798E" w14:textId="77777777" w:rsidR="004342E7" w:rsidRDefault="004342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27D55" w14:textId="77777777" w:rsidR="005F56F6" w:rsidRDefault="005F56F6">
      <w:r>
        <w:separator/>
      </w:r>
    </w:p>
  </w:footnote>
  <w:footnote w:type="continuationSeparator" w:id="0">
    <w:p w14:paraId="7142B493" w14:textId="77777777" w:rsidR="005F56F6" w:rsidRDefault="005F56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7B348" w14:textId="77777777" w:rsidR="004342E7" w:rsidRDefault="004342E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E9E"/>
    <w:rsid w:val="000C6A26"/>
    <w:rsid w:val="000C6D4B"/>
    <w:rsid w:val="000E0FE4"/>
    <w:rsid w:val="000E2ABE"/>
    <w:rsid w:val="00114857"/>
    <w:rsid w:val="002F0857"/>
    <w:rsid w:val="004342E7"/>
    <w:rsid w:val="00480E9E"/>
    <w:rsid w:val="005F56F6"/>
    <w:rsid w:val="00785464"/>
    <w:rsid w:val="00BB27CF"/>
    <w:rsid w:val="00E60396"/>
    <w:rsid w:val="00E61321"/>
    <w:rsid w:val="00F34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190ECF"/>
  <w15:chartTrackingRefBased/>
  <w15:docId w15:val="{C845F519-DCAE-6243-AD12-07B57A3E8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Angsana New"/>
        <w:lang w:val="en-TH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DilleniaUPC" w:eastAsia="Cordia New" w:hAnsi="DilleniaUPC" w:cs="DilleniaUPC"/>
      <w:sz w:val="32"/>
      <w:szCs w:val="32"/>
      <w:lang w:val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AngsanaUPC" w:eastAsia="Batang" w:hAnsi="AngsanaUPC" w:cs="AngsanaUPC"/>
      <w:b/>
      <w:bCs/>
    </w:rPr>
  </w:style>
  <w:style w:type="paragraph" w:styleId="Heading2">
    <w:name w:val="heading 2"/>
    <w:basedOn w:val="Normal"/>
    <w:next w:val="Normal"/>
    <w:qFormat/>
    <w:pPr>
      <w:keepNext/>
      <w:spacing w:before="240" w:after="60"/>
      <w:outlineLvl w:val="1"/>
    </w:pPr>
    <w:rPr>
      <w:rFonts w:ascii="Cordia New" w:eastAsia="Batang" w:hAnsi="Cordia New" w:cs="Cordia New"/>
      <w:b/>
      <w:bCs/>
      <w:i/>
      <w:iCs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rFonts w:eastAsia="Arial Unicode MS"/>
      <w:b/>
      <w:bCs/>
    </w:rPr>
  </w:style>
  <w:style w:type="paragraph" w:styleId="Heading4">
    <w:name w:val="heading 4"/>
    <w:basedOn w:val="Normal"/>
    <w:next w:val="Normal"/>
    <w:qFormat/>
    <w:pPr>
      <w:keepNext/>
      <w:ind w:left="420"/>
      <w:outlineLvl w:val="3"/>
    </w:pPr>
    <w:rPr>
      <w:rFonts w:ascii="AngsanaUPC" w:eastAsia="Batang" w:hAnsi="AngsanaUPC" w:cs="AngsanaUPC"/>
    </w:rPr>
  </w:style>
  <w:style w:type="paragraph" w:styleId="Heading5">
    <w:name w:val="heading 5"/>
    <w:basedOn w:val="Normal"/>
    <w:next w:val="Normal"/>
    <w:qFormat/>
    <w:pPr>
      <w:keepNext/>
      <w:jc w:val="both"/>
      <w:outlineLvl w:val="4"/>
    </w:pPr>
    <w:rPr>
      <w:rFonts w:ascii="AngsanaUPC" w:eastAsia="Batang" w:hAnsi="AngsanaUPC" w:cs="AngsanaUPC"/>
    </w:rPr>
  </w:style>
  <w:style w:type="paragraph" w:styleId="Heading6">
    <w:name w:val="heading 6"/>
    <w:basedOn w:val="Normal"/>
    <w:next w:val="Normal"/>
    <w:qFormat/>
    <w:pPr>
      <w:keepNext/>
      <w:ind w:firstLine="720"/>
      <w:outlineLvl w:val="5"/>
    </w:pPr>
    <w:rPr>
      <w:rFonts w:ascii="AngsanaUPC" w:eastAsia="Angsana New" w:hAnsi="AngsanaUPC" w:cs="AngsanaUPC"/>
      <w:color w:val="0000FF"/>
    </w:rPr>
  </w:style>
  <w:style w:type="paragraph" w:styleId="Heading7">
    <w:name w:val="heading 7"/>
    <w:basedOn w:val="Normal"/>
    <w:next w:val="Normal"/>
    <w:qFormat/>
    <w:pPr>
      <w:keepNext/>
      <w:ind w:left="720"/>
      <w:jc w:val="both"/>
      <w:outlineLvl w:val="6"/>
    </w:pPr>
    <w:rPr>
      <w:rFonts w:ascii="AngsanaUPC" w:hAnsi="AngsanaUPC" w:cs="AngsanaUP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semiHidden/>
    <w:rPr>
      <w:rFonts w:ascii="Cordia New" w:hAnsi="Cordia New" w:cs="Cordia New"/>
      <w:sz w:val="28"/>
      <w:szCs w:val="28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rFonts w:ascii="Angsana New" w:hAnsi="Angsana New" w:cs="Angsana New"/>
      <w:b/>
      <w:bCs/>
      <w:spacing w:val="20"/>
    </w:rPr>
  </w:style>
  <w:style w:type="paragraph" w:styleId="Caption">
    <w:name w:val="caption"/>
    <w:basedOn w:val="Normal"/>
    <w:next w:val="Normal"/>
    <w:qFormat/>
    <w:pPr>
      <w:ind w:right="-199" w:hanging="142"/>
      <w:jc w:val="center"/>
    </w:pPr>
    <w:rPr>
      <w:rFonts w:ascii="AngsanaUPC" w:hAnsi="AngsanaUPC" w:cs="AngsanaUPC"/>
    </w:rPr>
  </w:style>
  <w:style w:type="paragraph" w:styleId="Title">
    <w:name w:val="Title"/>
    <w:basedOn w:val="Normal"/>
    <w:qFormat/>
    <w:pPr>
      <w:jc w:val="center"/>
    </w:pPr>
    <w:rPr>
      <w:rFonts w:ascii="AngsanaUPC" w:hAnsi="AngsanaUPC" w:cs="AngsanaUPC"/>
    </w:rPr>
  </w:style>
  <w:style w:type="paragraph" w:styleId="BodyText">
    <w:name w:val="Body Text"/>
    <w:basedOn w:val="Normal"/>
    <w:pPr>
      <w:tabs>
        <w:tab w:val="left" w:pos="450"/>
      </w:tabs>
      <w:jc w:val="thaiDistribute"/>
    </w:pPr>
  </w:style>
  <w:style w:type="paragraph" w:styleId="BodyTextIndent">
    <w:name w:val="Body Text Indent"/>
    <w:basedOn w:val="Normal"/>
    <w:pPr>
      <w:ind w:firstLine="1429"/>
      <w:jc w:val="thaiDistribute"/>
    </w:pPr>
    <w:rPr>
      <w:rFonts w:ascii="AngsanaUPC" w:hAnsi="AngsanaUPC" w:cs="AngsanaUPC"/>
    </w:rPr>
  </w:style>
  <w:style w:type="paragraph" w:styleId="BodyText2">
    <w:name w:val="Body Text 2"/>
    <w:basedOn w:val="Normal"/>
    <w:pPr>
      <w:tabs>
        <w:tab w:val="left" w:pos="450"/>
        <w:tab w:val="right" w:pos="8280"/>
      </w:tabs>
      <w:jc w:val="both"/>
    </w:pPr>
  </w:style>
  <w:style w:type="paragraph" w:styleId="BodyText3">
    <w:name w:val="Body Text 3"/>
    <w:basedOn w:val="Normal"/>
    <w:pPr>
      <w:jc w:val="center"/>
    </w:pPr>
  </w:style>
  <w:style w:type="paragraph" w:styleId="BodyTextIndent2">
    <w:name w:val="Body Text Indent 2"/>
    <w:basedOn w:val="Normal"/>
    <w:pPr>
      <w:ind w:left="1162" w:hanging="1162"/>
    </w:pPr>
    <w:rPr>
      <w:rFonts w:ascii="Angsana New" w:eastAsia="Times New Roman" w:hAnsi="Angsana New" w:cs="Angsana New"/>
    </w:rPr>
  </w:style>
  <w:style w:type="character" w:customStyle="1" w:styleId="TH-EN">
    <w:name w:val="ชื่อเรื่องTH-EN อักขระ"/>
    <w:basedOn w:val="DefaultParagraphFont"/>
    <w:link w:val="TH-EN0"/>
    <w:locked/>
    <w:rPr>
      <w:rFonts w:ascii="Angsana New" w:eastAsia="Cordia New" w:hAnsi="Angsana New" w:cs="Angsana New" w:hint="default"/>
      <w:b/>
      <w:bCs/>
      <w:sz w:val="36"/>
      <w:szCs w:val="40"/>
      <w:lang w:val="en-US" w:eastAsia="en-US" w:bidi="th-TH"/>
    </w:rPr>
  </w:style>
  <w:style w:type="paragraph" w:customStyle="1" w:styleId="TH-EN0">
    <w:name w:val="ชื่อเรื่องTH-EN"/>
    <w:link w:val="TH-EN"/>
    <w:pPr>
      <w:framePr w:hSpace="187" w:wrap="around" w:vAnchor="page" w:hAnchor="margin" w:x="108" w:y="5225"/>
      <w:tabs>
        <w:tab w:val="left" w:pos="2070"/>
      </w:tabs>
      <w:jc w:val="center"/>
    </w:pPr>
    <w:rPr>
      <w:rFonts w:ascii="Angsana New" w:eastAsia="Cordia New" w:hAnsi="Angsana New"/>
      <w:b/>
      <w:bCs/>
      <w:sz w:val="36"/>
      <w:szCs w:val="40"/>
      <w:lang w:val="en-US"/>
    </w:rPr>
  </w:style>
  <w:style w:type="paragraph" w:customStyle="1" w:styleId="a">
    <w:name w:val="ชื่อนักวิจัย"/>
    <w:pPr>
      <w:framePr w:hSpace="187" w:wrap="around" w:vAnchor="page" w:hAnchor="margin" w:y="9185"/>
      <w:tabs>
        <w:tab w:val="left" w:pos="2070"/>
      </w:tabs>
      <w:jc w:val="center"/>
    </w:pPr>
    <w:rPr>
      <w:rFonts w:ascii="Angsana New" w:eastAsia="Cordia New" w:hAnsi="Angsana New"/>
      <w:b/>
      <w:bCs/>
      <w:noProof/>
      <w:sz w:val="36"/>
      <w:szCs w:val="36"/>
      <w:lang w:val="en-US"/>
    </w:rPr>
  </w:style>
  <w:style w:type="paragraph" w:customStyle="1" w:styleId="a0">
    <w:name w:val="สังกัด"/>
    <w:pPr>
      <w:framePr w:hSpace="187" w:wrap="around" w:hAnchor="text" w:yAlign="bottom"/>
      <w:jc w:val="center"/>
    </w:pPr>
    <w:rPr>
      <w:rFonts w:ascii="Angsana New" w:eastAsia="Cordia New" w:hAnsi="Angsana New"/>
      <w:b/>
      <w:bCs/>
      <w:sz w:val="32"/>
      <w:szCs w:val="32"/>
      <w:lang w:val="en-US"/>
    </w:rPr>
  </w:style>
  <w:style w:type="table" w:styleId="TableGrid">
    <w:name w:val="Table Grid"/>
    <w:basedOn w:val="TableNormal"/>
    <w:rPr>
      <w:rFonts w:ascii="Cordia New" w:hAnsi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54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307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102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22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3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7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8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75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11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10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7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8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6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4.xml"/><Relationship Id="rId8" Type="http://schemas.openxmlformats.org/officeDocument/2006/relationships/footer" Target="footer2.xml"/><Relationship Id="rId3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abu/Downloads/1_&#3627;&#3609;&#3657;&#3634;&#3611;&#3585;&#3609;&#3629;&#3585;-&#3651;&#3609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1_หน้าปกนอก-ใน.dot</Template>
  <TotalTime>4</TotalTime>
  <Pages>17</Pages>
  <Words>455</Words>
  <Characters>2600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รูปแบบเล่มรายงานวิจัยฉบับสมบูรณ์</vt:lpstr>
      <vt:lpstr>รูปแบบเล่มรายงานวิจัยฉบับสมบูรณ์</vt:lpstr>
    </vt:vector>
  </TitlesOfParts>
  <Company>CPTD: CRU</Company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รูปแบบเล่มรายงานวิจัยฉบับสมบูรณ์</dc:title>
  <dc:subject/>
  <dc:creator>Kachain Jantalat</dc:creator>
  <cp:keywords/>
  <dc:description/>
  <cp:lastModifiedBy>Kachain Jantalat</cp:lastModifiedBy>
  <cp:revision>3</cp:revision>
  <cp:lastPrinted>2002-09-09T15:42:00Z</cp:lastPrinted>
  <dcterms:created xsi:type="dcterms:W3CDTF">2021-11-10T16:46:00Z</dcterms:created>
  <dcterms:modified xsi:type="dcterms:W3CDTF">2021-11-10T17:32:00Z</dcterms:modified>
</cp:coreProperties>
</file>